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9466" w14:textId="270A36E2" w:rsidR="00C6554A" w:rsidRPr="009679B1" w:rsidRDefault="00B61617" w:rsidP="00C6554A">
      <w:pPr>
        <w:pStyle w:val="Foto"/>
        <w:rPr>
          <w:noProof/>
        </w:rPr>
      </w:pPr>
      <w:r>
        <w:rPr>
          <w:noProof/>
          <w:lang w:bidi="es-ES"/>
        </w:rPr>
        <w:drawing>
          <wp:inline distT="0" distB="0" distL="0" distR="0" wp14:anchorId="0272827A" wp14:editId="3A31E425">
            <wp:extent cx="5082540" cy="4928235"/>
            <wp:effectExtent l="0" t="0" r="381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4928235"/>
                    </a:xfrm>
                    <a:prstGeom prst="rect">
                      <a:avLst/>
                    </a:prstGeom>
                    <a:noFill/>
                    <a:ln>
                      <a:noFill/>
                    </a:ln>
                  </pic:spPr>
                </pic:pic>
              </a:graphicData>
            </a:graphic>
          </wp:inline>
        </w:drawing>
      </w:r>
    </w:p>
    <w:p w14:paraId="5F74FC66" w14:textId="3F576276" w:rsidR="00C6554A" w:rsidRPr="00A6230B" w:rsidRDefault="00184E95" w:rsidP="00C6554A">
      <w:pPr>
        <w:pStyle w:val="Ttulo"/>
        <w:rPr>
          <w:noProof/>
          <w:color w:val="007DEB" w:themeColor="background2" w:themeShade="80"/>
        </w:rPr>
      </w:pPr>
      <w:r w:rsidRPr="00A6230B">
        <w:rPr>
          <w:noProof/>
          <w:color w:val="007DEB" w:themeColor="background2" w:themeShade="80"/>
        </w:rPr>
        <w:t>Trabajo Final de Complejidad Temp</w:t>
      </w:r>
      <w:r w:rsidR="00A6230B" w:rsidRPr="00A6230B">
        <w:rPr>
          <w:noProof/>
          <w:color w:val="007DEB" w:themeColor="background2" w:themeShade="80"/>
        </w:rPr>
        <w:t>oral</w:t>
      </w:r>
      <w:r w:rsidRPr="00A6230B">
        <w:rPr>
          <w:noProof/>
          <w:color w:val="007DEB" w:themeColor="background2" w:themeShade="80"/>
        </w:rPr>
        <w:t>, Estructuras de Datos y Algoritmos.</w:t>
      </w:r>
    </w:p>
    <w:p w14:paraId="2603ABC0" w14:textId="4A89B476" w:rsidR="00C6554A" w:rsidRPr="00A6230B" w:rsidRDefault="00184E95" w:rsidP="00C6554A">
      <w:pPr>
        <w:pStyle w:val="Subttulo"/>
        <w:rPr>
          <w:noProof/>
          <w:color w:val="auto"/>
        </w:rPr>
      </w:pPr>
      <w:r w:rsidRPr="00A6230B">
        <w:rPr>
          <w:noProof/>
          <w:color w:val="auto"/>
        </w:rPr>
        <w:t>“iNVASIÓN PLANETARIA”</w:t>
      </w:r>
    </w:p>
    <w:p w14:paraId="6D6F0510" w14:textId="77777777" w:rsidR="00E53E01" w:rsidRDefault="00184E95" w:rsidP="00C6554A">
      <w:pPr>
        <w:pStyle w:val="Informacindecontacto"/>
        <w:rPr>
          <w:noProof/>
          <w:color w:val="auto"/>
        </w:rPr>
      </w:pPr>
      <w:r w:rsidRPr="00A6230B">
        <w:rPr>
          <w:noProof/>
          <w:color w:val="auto"/>
        </w:rPr>
        <w:t>Mariano Alejo Carrizo</w:t>
      </w:r>
      <w:r w:rsidR="00C6554A" w:rsidRPr="00A6230B">
        <w:rPr>
          <w:noProof/>
          <w:color w:val="auto"/>
          <w:lang w:bidi="es-ES"/>
        </w:rPr>
        <w:t xml:space="preserve"> | </w:t>
      </w:r>
      <w:r w:rsidRPr="00A6230B">
        <w:rPr>
          <w:noProof/>
          <w:color w:val="auto"/>
        </w:rPr>
        <w:t>Comisión 5</w:t>
      </w:r>
      <w:r w:rsidR="00C6554A" w:rsidRPr="00A6230B">
        <w:rPr>
          <w:noProof/>
          <w:color w:val="auto"/>
          <w:lang w:bidi="es-ES"/>
        </w:rPr>
        <w:t xml:space="preserve"> | </w:t>
      </w:r>
      <w:r w:rsidRPr="00A6230B">
        <w:rPr>
          <w:noProof/>
          <w:color w:val="auto"/>
        </w:rPr>
        <w:t>30/11/2020</w:t>
      </w:r>
    </w:p>
    <w:p w14:paraId="75E09E4B" w14:textId="3E94F577" w:rsidR="00C6554A" w:rsidRPr="009679B1" w:rsidRDefault="00E53E01" w:rsidP="00C6554A">
      <w:pPr>
        <w:pStyle w:val="Informacindecontacto"/>
        <w:rPr>
          <w:noProof/>
        </w:rPr>
      </w:pPr>
      <w:r>
        <w:rPr>
          <w:noProof/>
          <w:color w:val="auto"/>
        </w:rPr>
        <w:t>Profesor : Leonardo Amett</w:t>
      </w:r>
      <w:r w:rsidR="00C6554A" w:rsidRPr="009679B1">
        <w:rPr>
          <w:noProof/>
          <w:lang w:bidi="es-ES"/>
        </w:rPr>
        <w:br w:type="page"/>
      </w:r>
    </w:p>
    <w:sdt>
      <w:sdtPr>
        <w:rPr>
          <w:rFonts w:asciiTheme="minorHAnsi" w:eastAsiaTheme="minorHAnsi" w:hAnsiTheme="minorHAnsi" w:cstheme="minorBidi"/>
          <w:color w:val="595959" w:themeColor="text1" w:themeTint="A6"/>
          <w:sz w:val="22"/>
          <w:szCs w:val="22"/>
          <w:lang w:eastAsia="en-US"/>
        </w:rPr>
        <w:id w:val="-1305162458"/>
        <w:docPartObj>
          <w:docPartGallery w:val="Table of Contents"/>
          <w:docPartUnique/>
        </w:docPartObj>
      </w:sdtPr>
      <w:sdtEndPr>
        <w:rPr>
          <w:b/>
          <w:bCs/>
          <w:color w:val="auto"/>
        </w:rPr>
      </w:sdtEndPr>
      <w:sdtContent>
        <w:p w14:paraId="0908D90C" w14:textId="6326D4EA" w:rsidR="004024A6" w:rsidRPr="00AE05C8" w:rsidRDefault="004024A6">
          <w:pPr>
            <w:pStyle w:val="TtuloTDC"/>
            <w:rPr>
              <w:color w:val="007DEB" w:themeColor="background2" w:themeShade="80"/>
            </w:rPr>
          </w:pPr>
          <w:r w:rsidRPr="00AE05C8">
            <w:rPr>
              <w:color w:val="007DEB" w:themeColor="background2" w:themeShade="80"/>
            </w:rPr>
            <w:t>Contenido</w:t>
          </w:r>
        </w:p>
        <w:p w14:paraId="4D35C7EE" w14:textId="090117D8" w:rsidR="00B61617" w:rsidRPr="00AE05C8" w:rsidRDefault="004024A6">
          <w:pPr>
            <w:pStyle w:val="TDC1"/>
            <w:tabs>
              <w:tab w:val="right" w:leader="dot" w:pos="8296"/>
            </w:tabs>
            <w:rPr>
              <w:rFonts w:eastAsiaTheme="minorEastAsia"/>
              <w:noProof/>
              <w:color w:val="auto"/>
              <w:sz w:val="28"/>
              <w:szCs w:val="28"/>
              <w:lang w:eastAsia="es-ES"/>
            </w:rPr>
          </w:pPr>
          <w:r w:rsidRPr="00AE05C8">
            <w:rPr>
              <w:color w:val="auto"/>
            </w:rPr>
            <w:fldChar w:fldCharType="begin"/>
          </w:r>
          <w:r w:rsidRPr="00AE05C8">
            <w:rPr>
              <w:color w:val="auto"/>
            </w:rPr>
            <w:instrText xml:space="preserve"> TOC \o "1-3" \h \z \u </w:instrText>
          </w:r>
          <w:r w:rsidRPr="00AE05C8">
            <w:rPr>
              <w:color w:val="auto"/>
            </w:rPr>
            <w:fldChar w:fldCharType="separate"/>
          </w:r>
          <w:hyperlink w:anchor="_Toc58171137" w:history="1">
            <w:r w:rsidR="00B61617" w:rsidRPr="00AE05C8">
              <w:rPr>
                <w:rStyle w:val="Hipervnculo"/>
                <w:noProof/>
                <w:color w:val="auto"/>
                <w:sz w:val="28"/>
                <w:szCs w:val="28"/>
              </w:rPr>
              <w:t>Implementación</w:t>
            </w:r>
            <w:r w:rsidR="00B61617" w:rsidRPr="00AE05C8">
              <w:rPr>
                <w:noProof/>
                <w:webHidden/>
                <w:color w:val="auto"/>
                <w:sz w:val="28"/>
                <w:szCs w:val="28"/>
              </w:rPr>
              <w:tab/>
            </w:r>
            <w:r w:rsidR="00B61617" w:rsidRPr="00AE05C8">
              <w:rPr>
                <w:noProof/>
                <w:webHidden/>
                <w:color w:val="auto"/>
                <w:sz w:val="28"/>
                <w:szCs w:val="28"/>
              </w:rPr>
              <w:fldChar w:fldCharType="begin"/>
            </w:r>
            <w:r w:rsidR="00B61617" w:rsidRPr="00AE05C8">
              <w:rPr>
                <w:noProof/>
                <w:webHidden/>
                <w:color w:val="auto"/>
                <w:sz w:val="28"/>
                <w:szCs w:val="28"/>
              </w:rPr>
              <w:instrText xml:space="preserve"> PAGEREF _Toc58171137 \h </w:instrText>
            </w:r>
            <w:r w:rsidR="00B61617" w:rsidRPr="00AE05C8">
              <w:rPr>
                <w:noProof/>
                <w:webHidden/>
                <w:color w:val="auto"/>
                <w:sz w:val="28"/>
                <w:szCs w:val="28"/>
              </w:rPr>
            </w:r>
            <w:r w:rsidR="00B61617" w:rsidRPr="00AE05C8">
              <w:rPr>
                <w:noProof/>
                <w:webHidden/>
                <w:color w:val="auto"/>
                <w:sz w:val="28"/>
                <w:szCs w:val="28"/>
              </w:rPr>
              <w:fldChar w:fldCharType="separate"/>
            </w:r>
            <w:r w:rsidR="00B61617" w:rsidRPr="00AE05C8">
              <w:rPr>
                <w:noProof/>
                <w:webHidden/>
                <w:color w:val="auto"/>
                <w:sz w:val="28"/>
                <w:szCs w:val="28"/>
              </w:rPr>
              <w:t>2</w:t>
            </w:r>
            <w:r w:rsidR="00B61617" w:rsidRPr="00AE05C8">
              <w:rPr>
                <w:noProof/>
                <w:webHidden/>
                <w:color w:val="auto"/>
                <w:sz w:val="28"/>
                <w:szCs w:val="28"/>
              </w:rPr>
              <w:fldChar w:fldCharType="end"/>
            </w:r>
          </w:hyperlink>
        </w:p>
        <w:p w14:paraId="2343CF14" w14:textId="47960CB0" w:rsidR="00B61617" w:rsidRPr="00AE05C8" w:rsidRDefault="00B61617">
          <w:pPr>
            <w:pStyle w:val="TDC1"/>
            <w:tabs>
              <w:tab w:val="right" w:leader="dot" w:pos="8296"/>
            </w:tabs>
            <w:rPr>
              <w:rFonts w:eastAsiaTheme="minorEastAsia"/>
              <w:noProof/>
              <w:color w:val="auto"/>
              <w:sz w:val="28"/>
              <w:szCs w:val="28"/>
              <w:lang w:eastAsia="es-ES"/>
            </w:rPr>
          </w:pPr>
          <w:hyperlink w:anchor="_Toc58171138" w:history="1">
            <w:r w:rsidRPr="00AE05C8">
              <w:rPr>
                <w:rStyle w:val="Hipervnculo"/>
                <w:noProof/>
                <w:color w:val="auto"/>
                <w:sz w:val="28"/>
                <w:szCs w:val="28"/>
              </w:rPr>
              <w:t>Diagrama UML</w:t>
            </w:r>
            <w:r w:rsidRPr="00AE05C8">
              <w:rPr>
                <w:noProof/>
                <w:webHidden/>
                <w:color w:val="auto"/>
                <w:sz w:val="28"/>
                <w:szCs w:val="28"/>
              </w:rPr>
              <w:tab/>
            </w:r>
            <w:r w:rsidRPr="00AE05C8">
              <w:rPr>
                <w:noProof/>
                <w:webHidden/>
                <w:color w:val="auto"/>
                <w:sz w:val="28"/>
                <w:szCs w:val="28"/>
              </w:rPr>
              <w:fldChar w:fldCharType="begin"/>
            </w:r>
            <w:r w:rsidRPr="00AE05C8">
              <w:rPr>
                <w:noProof/>
                <w:webHidden/>
                <w:color w:val="auto"/>
                <w:sz w:val="28"/>
                <w:szCs w:val="28"/>
              </w:rPr>
              <w:instrText xml:space="preserve"> PAGEREF _Toc58171138 \h </w:instrText>
            </w:r>
            <w:r w:rsidRPr="00AE05C8">
              <w:rPr>
                <w:noProof/>
                <w:webHidden/>
                <w:color w:val="auto"/>
                <w:sz w:val="28"/>
                <w:szCs w:val="28"/>
              </w:rPr>
            </w:r>
            <w:r w:rsidRPr="00AE05C8">
              <w:rPr>
                <w:noProof/>
                <w:webHidden/>
                <w:color w:val="auto"/>
                <w:sz w:val="28"/>
                <w:szCs w:val="28"/>
              </w:rPr>
              <w:fldChar w:fldCharType="separate"/>
            </w:r>
            <w:r w:rsidRPr="00AE05C8">
              <w:rPr>
                <w:noProof/>
                <w:webHidden/>
                <w:color w:val="auto"/>
                <w:sz w:val="28"/>
                <w:szCs w:val="28"/>
              </w:rPr>
              <w:t>10</w:t>
            </w:r>
            <w:r w:rsidRPr="00AE05C8">
              <w:rPr>
                <w:noProof/>
                <w:webHidden/>
                <w:color w:val="auto"/>
                <w:sz w:val="28"/>
                <w:szCs w:val="28"/>
              </w:rPr>
              <w:fldChar w:fldCharType="end"/>
            </w:r>
          </w:hyperlink>
        </w:p>
        <w:p w14:paraId="7B6BEF07" w14:textId="6B80FC69" w:rsidR="00B61617" w:rsidRPr="00AE05C8" w:rsidRDefault="00B61617">
          <w:pPr>
            <w:pStyle w:val="TDC1"/>
            <w:tabs>
              <w:tab w:val="right" w:leader="dot" w:pos="8296"/>
            </w:tabs>
            <w:rPr>
              <w:rFonts w:eastAsiaTheme="minorEastAsia"/>
              <w:noProof/>
              <w:color w:val="auto"/>
              <w:sz w:val="28"/>
              <w:szCs w:val="28"/>
              <w:lang w:eastAsia="es-ES"/>
            </w:rPr>
          </w:pPr>
          <w:hyperlink w:anchor="_Toc58171139" w:history="1">
            <w:r w:rsidRPr="00AE05C8">
              <w:rPr>
                <w:rStyle w:val="Hipervnculo"/>
                <w:noProof/>
                <w:color w:val="auto"/>
                <w:sz w:val="28"/>
                <w:szCs w:val="28"/>
              </w:rPr>
              <w:t>Sugerencias</w:t>
            </w:r>
            <w:r w:rsidRPr="00AE05C8">
              <w:rPr>
                <w:noProof/>
                <w:webHidden/>
                <w:color w:val="auto"/>
                <w:sz w:val="28"/>
                <w:szCs w:val="28"/>
              </w:rPr>
              <w:tab/>
            </w:r>
            <w:r w:rsidRPr="00AE05C8">
              <w:rPr>
                <w:noProof/>
                <w:webHidden/>
                <w:color w:val="auto"/>
                <w:sz w:val="28"/>
                <w:szCs w:val="28"/>
              </w:rPr>
              <w:fldChar w:fldCharType="begin"/>
            </w:r>
            <w:r w:rsidRPr="00AE05C8">
              <w:rPr>
                <w:noProof/>
                <w:webHidden/>
                <w:color w:val="auto"/>
                <w:sz w:val="28"/>
                <w:szCs w:val="28"/>
              </w:rPr>
              <w:instrText xml:space="preserve"> PAGEREF _Toc58171139 \h </w:instrText>
            </w:r>
            <w:r w:rsidRPr="00AE05C8">
              <w:rPr>
                <w:noProof/>
                <w:webHidden/>
                <w:color w:val="auto"/>
                <w:sz w:val="28"/>
                <w:szCs w:val="28"/>
              </w:rPr>
            </w:r>
            <w:r w:rsidRPr="00AE05C8">
              <w:rPr>
                <w:noProof/>
                <w:webHidden/>
                <w:color w:val="auto"/>
                <w:sz w:val="28"/>
                <w:szCs w:val="28"/>
              </w:rPr>
              <w:fldChar w:fldCharType="separate"/>
            </w:r>
            <w:r w:rsidRPr="00AE05C8">
              <w:rPr>
                <w:noProof/>
                <w:webHidden/>
                <w:color w:val="auto"/>
                <w:sz w:val="28"/>
                <w:szCs w:val="28"/>
              </w:rPr>
              <w:t>10</w:t>
            </w:r>
            <w:r w:rsidRPr="00AE05C8">
              <w:rPr>
                <w:noProof/>
                <w:webHidden/>
                <w:color w:val="auto"/>
                <w:sz w:val="28"/>
                <w:szCs w:val="28"/>
              </w:rPr>
              <w:fldChar w:fldCharType="end"/>
            </w:r>
          </w:hyperlink>
        </w:p>
        <w:p w14:paraId="76BDEBA8" w14:textId="527C684A" w:rsidR="00B61617" w:rsidRPr="00AE05C8" w:rsidRDefault="00B61617">
          <w:pPr>
            <w:pStyle w:val="TDC1"/>
            <w:tabs>
              <w:tab w:val="right" w:leader="dot" w:pos="8296"/>
            </w:tabs>
            <w:rPr>
              <w:rFonts w:eastAsiaTheme="minorEastAsia"/>
              <w:noProof/>
              <w:color w:val="auto"/>
              <w:sz w:val="28"/>
              <w:szCs w:val="28"/>
              <w:lang w:eastAsia="es-ES"/>
            </w:rPr>
          </w:pPr>
          <w:hyperlink w:anchor="_Toc58171140" w:history="1">
            <w:r w:rsidRPr="00AE05C8">
              <w:rPr>
                <w:rStyle w:val="Hipervnculo"/>
                <w:noProof/>
                <w:color w:val="auto"/>
                <w:sz w:val="28"/>
                <w:szCs w:val="28"/>
              </w:rPr>
              <w:t>Conclusión</w:t>
            </w:r>
            <w:r w:rsidRPr="00AE05C8">
              <w:rPr>
                <w:noProof/>
                <w:webHidden/>
                <w:color w:val="auto"/>
                <w:sz w:val="28"/>
                <w:szCs w:val="28"/>
              </w:rPr>
              <w:tab/>
            </w:r>
            <w:r w:rsidRPr="00AE05C8">
              <w:rPr>
                <w:noProof/>
                <w:webHidden/>
                <w:color w:val="auto"/>
                <w:sz w:val="28"/>
                <w:szCs w:val="28"/>
              </w:rPr>
              <w:fldChar w:fldCharType="begin"/>
            </w:r>
            <w:r w:rsidRPr="00AE05C8">
              <w:rPr>
                <w:noProof/>
                <w:webHidden/>
                <w:color w:val="auto"/>
                <w:sz w:val="28"/>
                <w:szCs w:val="28"/>
              </w:rPr>
              <w:instrText xml:space="preserve"> PAGEREF _Toc58171140 \h </w:instrText>
            </w:r>
            <w:r w:rsidRPr="00AE05C8">
              <w:rPr>
                <w:noProof/>
                <w:webHidden/>
                <w:color w:val="auto"/>
                <w:sz w:val="28"/>
                <w:szCs w:val="28"/>
              </w:rPr>
            </w:r>
            <w:r w:rsidRPr="00AE05C8">
              <w:rPr>
                <w:noProof/>
                <w:webHidden/>
                <w:color w:val="auto"/>
                <w:sz w:val="28"/>
                <w:szCs w:val="28"/>
              </w:rPr>
              <w:fldChar w:fldCharType="separate"/>
            </w:r>
            <w:r w:rsidRPr="00AE05C8">
              <w:rPr>
                <w:noProof/>
                <w:webHidden/>
                <w:color w:val="auto"/>
                <w:sz w:val="28"/>
                <w:szCs w:val="28"/>
              </w:rPr>
              <w:t>11</w:t>
            </w:r>
            <w:r w:rsidRPr="00AE05C8">
              <w:rPr>
                <w:noProof/>
                <w:webHidden/>
                <w:color w:val="auto"/>
                <w:sz w:val="28"/>
                <w:szCs w:val="28"/>
              </w:rPr>
              <w:fldChar w:fldCharType="end"/>
            </w:r>
          </w:hyperlink>
        </w:p>
        <w:p w14:paraId="337B48FF" w14:textId="6F067FA5" w:rsidR="004024A6" w:rsidRPr="00AE05C8" w:rsidRDefault="004024A6">
          <w:pPr>
            <w:rPr>
              <w:color w:val="auto"/>
            </w:rPr>
          </w:pPr>
          <w:r w:rsidRPr="00AE05C8">
            <w:rPr>
              <w:b/>
              <w:bCs/>
              <w:color w:val="auto"/>
            </w:rPr>
            <w:fldChar w:fldCharType="end"/>
          </w:r>
        </w:p>
      </w:sdtContent>
    </w:sdt>
    <w:p w14:paraId="5BCF049B" w14:textId="77777777" w:rsidR="004024A6" w:rsidRPr="00AE05C8" w:rsidRDefault="004024A6" w:rsidP="00C6554A">
      <w:pPr>
        <w:pStyle w:val="Ttulo1"/>
        <w:rPr>
          <w:noProof/>
          <w:color w:val="auto"/>
        </w:rPr>
      </w:pPr>
    </w:p>
    <w:p w14:paraId="3B199AAA" w14:textId="77777777" w:rsidR="004024A6" w:rsidRPr="00AE05C8" w:rsidRDefault="004024A6" w:rsidP="00C6554A">
      <w:pPr>
        <w:pStyle w:val="Ttulo1"/>
        <w:rPr>
          <w:noProof/>
          <w:color w:val="auto"/>
        </w:rPr>
      </w:pPr>
    </w:p>
    <w:p w14:paraId="5C504EB3" w14:textId="77777777" w:rsidR="004024A6" w:rsidRDefault="004024A6" w:rsidP="00C6554A">
      <w:pPr>
        <w:pStyle w:val="Ttulo1"/>
        <w:rPr>
          <w:noProof/>
        </w:rPr>
      </w:pPr>
    </w:p>
    <w:p w14:paraId="56C7E205" w14:textId="77777777" w:rsidR="004024A6" w:rsidRDefault="004024A6" w:rsidP="00C6554A">
      <w:pPr>
        <w:pStyle w:val="Ttulo1"/>
        <w:rPr>
          <w:noProof/>
        </w:rPr>
      </w:pPr>
    </w:p>
    <w:p w14:paraId="49A4E287" w14:textId="77777777" w:rsidR="004024A6" w:rsidRDefault="004024A6" w:rsidP="00C6554A">
      <w:pPr>
        <w:pStyle w:val="Ttulo1"/>
        <w:rPr>
          <w:noProof/>
        </w:rPr>
      </w:pPr>
    </w:p>
    <w:p w14:paraId="0927350A" w14:textId="77777777" w:rsidR="004024A6" w:rsidRDefault="004024A6" w:rsidP="00C6554A">
      <w:pPr>
        <w:pStyle w:val="Ttulo1"/>
        <w:rPr>
          <w:noProof/>
        </w:rPr>
      </w:pPr>
    </w:p>
    <w:p w14:paraId="35C6BE17" w14:textId="77777777" w:rsidR="004024A6" w:rsidRDefault="004024A6" w:rsidP="00C6554A">
      <w:pPr>
        <w:pStyle w:val="Ttulo1"/>
        <w:rPr>
          <w:noProof/>
        </w:rPr>
      </w:pPr>
    </w:p>
    <w:p w14:paraId="0D857D46" w14:textId="77777777" w:rsidR="004024A6" w:rsidRDefault="004024A6" w:rsidP="00C6554A">
      <w:pPr>
        <w:pStyle w:val="Ttulo1"/>
        <w:rPr>
          <w:noProof/>
        </w:rPr>
      </w:pPr>
    </w:p>
    <w:p w14:paraId="54410F05" w14:textId="77777777" w:rsidR="004024A6" w:rsidRDefault="004024A6" w:rsidP="00C6554A">
      <w:pPr>
        <w:pStyle w:val="Ttulo1"/>
        <w:rPr>
          <w:noProof/>
        </w:rPr>
      </w:pPr>
    </w:p>
    <w:p w14:paraId="52B828EE" w14:textId="77777777" w:rsidR="004024A6" w:rsidRDefault="004024A6" w:rsidP="00C6554A">
      <w:pPr>
        <w:pStyle w:val="Ttulo1"/>
        <w:rPr>
          <w:noProof/>
        </w:rPr>
      </w:pPr>
    </w:p>
    <w:p w14:paraId="6E504493" w14:textId="77777777" w:rsidR="004024A6" w:rsidRDefault="004024A6" w:rsidP="00C6554A">
      <w:pPr>
        <w:pStyle w:val="Ttulo1"/>
        <w:rPr>
          <w:noProof/>
        </w:rPr>
      </w:pPr>
    </w:p>
    <w:p w14:paraId="439A0CA5" w14:textId="77777777" w:rsidR="004024A6" w:rsidRDefault="004024A6" w:rsidP="00C6554A">
      <w:pPr>
        <w:pStyle w:val="Ttulo1"/>
        <w:rPr>
          <w:noProof/>
        </w:rPr>
      </w:pPr>
    </w:p>
    <w:p w14:paraId="4D2DCBF1" w14:textId="77777777" w:rsidR="004024A6" w:rsidRDefault="004024A6" w:rsidP="00C6554A">
      <w:pPr>
        <w:pStyle w:val="Ttulo1"/>
        <w:rPr>
          <w:noProof/>
        </w:rPr>
      </w:pPr>
    </w:p>
    <w:p w14:paraId="5C47289A" w14:textId="44ECC8ED" w:rsidR="004024A6" w:rsidRDefault="004024A6" w:rsidP="00C6554A">
      <w:pPr>
        <w:pStyle w:val="Ttulo1"/>
        <w:rPr>
          <w:noProof/>
        </w:rPr>
      </w:pPr>
    </w:p>
    <w:p w14:paraId="24084C73" w14:textId="4E489396" w:rsidR="004024A6" w:rsidRDefault="004024A6" w:rsidP="00C6554A">
      <w:pPr>
        <w:pStyle w:val="Ttulo1"/>
        <w:rPr>
          <w:noProof/>
        </w:rPr>
      </w:pPr>
    </w:p>
    <w:p w14:paraId="5152BBA1" w14:textId="77777777" w:rsidR="004024A6" w:rsidRPr="004024A6" w:rsidRDefault="004024A6" w:rsidP="004024A6"/>
    <w:p w14:paraId="7704828A" w14:textId="6DF4FD08" w:rsidR="004024A6" w:rsidRDefault="004024A6" w:rsidP="00C6554A">
      <w:pPr>
        <w:pStyle w:val="Ttulo1"/>
        <w:rPr>
          <w:noProof/>
        </w:rPr>
      </w:pPr>
    </w:p>
    <w:p w14:paraId="6A9C0B2C" w14:textId="7F658D25" w:rsidR="004024A6" w:rsidRDefault="004024A6" w:rsidP="004024A6"/>
    <w:p w14:paraId="75E4AF70" w14:textId="612B4436" w:rsidR="004024A6" w:rsidRDefault="004024A6" w:rsidP="004024A6"/>
    <w:p w14:paraId="53E4B471" w14:textId="07EB3150" w:rsidR="004024A6" w:rsidRDefault="004024A6" w:rsidP="004024A6"/>
    <w:p w14:paraId="15347381" w14:textId="77777777" w:rsidR="004024A6" w:rsidRPr="004024A6" w:rsidRDefault="004024A6" w:rsidP="004024A6"/>
    <w:p w14:paraId="5B977A05" w14:textId="76CBB208" w:rsidR="004024A6" w:rsidRPr="00AE05C8" w:rsidRDefault="00212A00" w:rsidP="004024A6">
      <w:pPr>
        <w:pStyle w:val="Ttulo1"/>
        <w:rPr>
          <w:noProof/>
          <w:color w:val="007DEB" w:themeColor="background2" w:themeShade="80"/>
          <w:sz w:val="36"/>
          <w:szCs w:val="36"/>
          <w:u w:val="single"/>
        </w:rPr>
      </w:pPr>
      <w:bookmarkStart w:id="0" w:name="_Toc58171137"/>
      <w:r w:rsidRPr="00AE05C8">
        <w:rPr>
          <w:noProof/>
          <w:color w:val="007DEB" w:themeColor="background2" w:themeShade="80"/>
          <w:sz w:val="36"/>
          <w:szCs w:val="36"/>
          <w:u w:val="single"/>
        </w:rPr>
        <w:lastRenderedPageBreak/>
        <w:t>Implementación</w:t>
      </w:r>
      <w:bookmarkEnd w:id="0"/>
    </w:p>
    <w:p w14:paraId="6D597F7F" w14:textId="57656631" w:rsidR="009F627F" w:rsidRPr="00AE05C8" w:rsidRDefault="00DD3BBA" w:rsidP="004024A6">
      <w:pPr>
        <w:pStyle w:val="Subttulo"/>
        <w:rPr>
          <w:b/>
          <w:bCs/>
          <w:i/>
          <w:iCs/>
          <w:noProof/>
          <w:color w:val="auto"/>
          <w:u w:val="single"/>
        </w:rPr>
      </w:pPr>
      <w:r w:rsidRPr="00AE05C8">
        <w:rPr>
          <w:b/>
          <w:bCs/>
          <w:i/>
          <w:iCs/>
          <w:noProof/>
          <w:color w:val="auto"/>
          <w:u w:val="single"/>
        </w:rPr>
        <w:t>Consulta</w:t>
      </w:r>
      <w:r w:rsidR="009F627F" w:rsidRPr="00AE05C8">
        <w:rPr>
          <w:b/>
          <w:bCs/>
          <w:i/>
          <w:iCs/>
          <w:noProof/>
          <w:color w:val="auto"/>
          <w:u w:val="single"/>
        </w:rPr>
        <w:t xml:space="preserve"> </w:t>
      </w:r>
      <w:r w:rsidRPr="00AE05C8">
        <w:rPr>
          <w:b/>
          <w:bCs/>
          <w:i/>
          <w:iCs/>
          <w:noProof/>
          <w:color w:val="auto"/>
          <w:u w:val="single"/>
        </w:rPr>
        <w:t>1</w:t>
      </w:r>
      <w:r w:rsidR="009F627F" w:rsidRPr="00AE05C8">
        <w:rPr>
          <w:b/>
          <w:bCs/>
          <w:i/>
          <w:iCs/>
          <w:noProof/>
          <w:color w:val="auto"/>
          <w:u w:val="single"/>
        </w:rPr>
        <w:t>:</w:t>
      </w:r>
    </w:p>
    <w:p w14:paraId="2CA8CD63" w14:textId="11253916" w:rsidR="009F627F" w:rsidRPr="00AE05C8" w:rsidRDefault="009F627F" w:rsidP="009F627F">
      <w:pPr>
        <w:rPr>
          <w:noProof/>
          <w:color w:val="auto"/>
          <w:sz w:val="24"/>
          <w:szCs w:val="24"/>
        </w:rPr>
      </w:pPr>
      <w:r w:rsidRPr="00AE05C8">
        <w:rPr>
          <w:noProof/>
          <w:color w:val="auto"/>
          <w:sz w:val="24"/>
          <w:szCs w:val="24"/>
        </w:rPr>
        <w:t>La primer consulta consistía en   retornar un texto  con la distancia entre la raiz y el nodo del bot, Al principio tuve que interorizarme en como estaba acomodado el arbol completo en el juego, así que  se hizo varias depuraciónes con recorrido preorden, y un contador que  contaria desde la raiz, hasta que encuentra el nodo donde estaba la IA, fue mal implementado y daba resultados erroneos ( un ejemplo sería que la distancia entre raiz y el bot  sea 8 ) y se decidió dejarlo para lo ultimo.</w:t>
      </w:r>
    </w:p>
    <w:p w14:paraId="5C0BBDE8" w14:textId="13F0F78E" w:rsidR="009F627F" w:rsidRPr="00AE05C8" w:rsidRDefault="009F627F" w:rsidP="009F627F">
      <w:pPr>
        <w:rPr>
          <w:noProof/>
          <w:color w:val="auto"/>
          <w:sz w:val="24"/>
          <w:szCs w:val="24"/>
        </w:rPr>
      </w:pPr>
      <w:r w:rsidRPr="00AE05C8">
        <w:rPr>
          <w:noProof/>
          <w:color w:val="auto"/>
          <w:sz w:val="24"/>
          <w:szCs w:val="24"/>
        </w:rPr>
        <w:t>Se creo una lista llamada CaminoPreOrden (que fue creada inicialmente para utilizarse con CalcularMovimiento, a esta implementarse se notó que pudo reciclarse para la consulta 1)</w:t>
      </w:r>
      <w:r w:rsidRPr="00AE05C8">
        <w:rPr>
          <w:noProof/>
          <w:color w:val="auto"/>
          <w:sz w:val="24"/>
          <w:szCs w:val="24"/>
        </w:rPr>
        <w:drawing>
          <wp:inline distT="0" distB="0" distL="0" distR="0" wp14:anchorId="7D2B8E18" wp14:editId="17321215">
            <wp:extent cx="5272405" cy="326580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265805"/>
                    </a:xfrm>
                    <a:prstGeom prst="rect">
                      <a:avLst/>
                    </a:prstGeom>
                    <a:noFill/>
                    <a:ln>
                      <a:noFill/>
                    </a:ln>
                  </pic:spPr>
                </pic:pic>
              </a:graphicData>
            </a:graphic>
          </wp:inline>
        </w:drawing>
      </w:r>
    </w:p>
    <w:p w14:paraId="5DBF8AF9" w14:textId="6ADD986C" w:rsidR="009F627F" w:rsidRPr="00AE05C8" w:rsidRDefault="009F627F" w:rsidP="009F627F">
      <w:pPr>
        <w:rPr>
          <w:noProof/>
          <w:color w:val="auto"/>
          <w:sz w:val="24"/>
          <w:szCs w:val="24"/>
        </w:rPr>
      </w:pPr>
      <w:r w:rsidRPr="00AE05C8">
        <w:rPr>
          <w:noProof/>
          <w:color w:val="auto"/>
          <w:sz w:val="24"/>
          <w:szCs w:val="24"/>
        </w:rPr>
        <w:t>Esta lista pedia un  ArbolGeneral&lt;Planeta&gt;</w:t>
      </w:r>
      <w:r w:rsidR="006B5DDC" w:rsidRPr="00AE05C8">
        <w:rPr>
          <w:noProof/>
          <w:color w:val="auto"/>
          <w:sz w:val="24"/>
          <w:szCs w:val="24"/>
        </w:rPr>
        <w:t xml:space="preserve"> “ arbol”</w:t>
      </w:r>
      <w:r w:rsidRPr="00AE05C8">
        <w:rPr>
          <w:noProof/>
          <w:color w:val="auto"/>
          <w:sz w:val="24"/>
          <w:szCs w:val="24"/>
        </w:rPr>
        <w:t xml:space="preserve"> y una List&lt;Planeta&gt;</w:t>
      </w:r>
      <w:r w:rsidR="006B5DDC" w:rsidRPr="00AE05C8">
        <w:rPr>
          <w:noProof/>
          <w:color w:val="auto"/>
          <w:sz w:val="24"/>
          <w:szCs w:val="24"/>
        </w:rPr>
        <w:t>” camino”</w:t>
      </w:r>
      <w:r w:rsidRPr="00AE05C8">
        <w:rPr>
          <w:noProof/>
          <w:color w:val="auto"/>
          <w:sz w:val="24"/>
          <w:szCs w:val="24"/>
        </w:rPr>
        <w:t>, para poder funcionar.</w:t>
      </w:r>
    </w:p>
    <w:p w14:paraId="7040358F" w14:textId="12847DF8" w:rsidR="009F627F" w:rsidRPr="00AE05C8" w:rsidRDefault="009F627F" w:rsidP="009F627F">
      <w:pPr>
        <w:rPr>
          <w:noProof/>
          <w:color w:val="auto"/>
          <w:sz w:val="24"/>
          <w:szCs w:val="24"/>
        </w:rPr>
      </w:pPr>
      <w:r w:rsidRPr="00AE05C8">
        <w:rPr>
          <w:noProof/>
          <w:color w:val="auto"/>
          <w:sz w:val="24"/>
          <w:szCs w:val="24"/>
        </w:rPr>
        <w:t>Se meterá el primer elemento de arbolGeneral&lt;Planeta&gt; dentro de la lista de planeta camino, y se verifica  sí el primer elemento ( el planeta)  es perteneciente a la Inteligencia Artificial</w:t>
      </w:r>
      <w:r w:rsidR="006B5DDC" w:rsidRPr="00AE05C8">
        <w:rPr>
          <w:noProof/>
          <w:color w:val="auto"/>
          <w:sz w:val="24"/>
          <w:szCs w:val="24"/>
        </w:rPr>
        <w:t>, si esto es verdad, devolverá la lista  que se llenó hasta ese punto, siendo esta un quiebre del bucle recursivo.</w:t>
      </w:r>
    </w:p>
    <w:p w14:paraId="3ECFF372" w14:textId="77777777" w:rsidR="006B5DDC" w:rsidRPr="00AE05C8" w:rsidRDefault="006B5DDC" w:rsidP="009F627F">
      <w:pPr>
        <w:rPr>
          <w:noProof/>
          <w:color w:val="auto"/>
          <w:sz w:val="24"/>
          <w:szCs w:val="24"/>
        </w:rPr>
      </w:pPr>
      <w:r w:rsidRPr="00AE05C8">
        <w:rPr>
          <w:noProof/>
          <w:color w:val="auto"/>
          <w:sz w:val="24"/>
          <w:szCs w:val="24"/>
        </w:rPr>
        <w:t xml:space="preserve">Si no es así, se hará lo siguiente a cada hijo del primer elemento de arbolGeneral&lt;planeta&gt;:  se crea una lista de planetas auxiliar, el cual será utilizado para  llamar de nuevo a la misma  función de lista, esta vez con el hijo </w:t>
      </w:r>
      <w:r w:rsidRPr="00AE05C8">
        <w:rPr>
          <w:noProof/>
          <w:color w:val="auto"/>
          <w:sz w:val="24"/>
          <w:szCs w:val="24"/>
        </w:rPr>
        <w:lastRenderedPageBreak/>
        <w:t>del primer elemento de arbolGeneral&lt;Planeta&gt; y  camino, luego, se verificará  si la lista caminoaux ( lista de planetas auxiliar) no es nula,si es así devolverá la lista de camino auxiliar para cortar el ciclo recursivo.</w:t>
      </w:r>
    </w:p>
    <w:p w14:paraId="0AACCD19" w14:textId="5D3EBFA4" w:rsidR="006B5DDC" w:rsidRPr="00AE05C8" w:rsidRDefault="006B5DDC" w:rsidP="009F627F">
      <w:pPr>
        <w:rPr>
          <w:noProof/>
          <w:color w:val="auto"/>
          <w:sz w:val="24"/>
          <w:szCs w:val="24"/>
        </w:rPr>
      </w:pPr>
      <w:r w:rsidRPr="00AE05C8">
        <w:rPr>
          <w:noProof/>
          <w:color w:val="auto"/>
          <w:sz w:val="24"/>
          <w:szCs w:val="24"/>
        </w:rPr>
        <w:t>a lo ultimo, se remueve el  ultimo planeta del camino,esto no tiene mucha importancia para la consulta 1 ya que solo será llamada al principio para verificar que todo este en orden, en caso de CalcularMovimiento es de suma importancia que esto se cumpla ya que le brinda el camino a la Inteligencia artificial que debe recorrer.</w:t>
      </w:r>
    </w:p>
    <w:p w14:paraId="4B4ADECE" w14:textId="6E163BDB" w:rsidR="006B5DDC" w:rsidRPr="00AE05C8" w:rsidRDefault="006B5DDC" w:rsidP="009F627F">
      <w:pPr>
        <w:rPr>
          <w:noProof/>
          <w:color w:val="auto"/>
          <w:sz w:val="24"/>
          <w:szCs w:val="24"/>
        </w:rPr>
      </w:pPr>
      <w:r w:rsidRPr="00AE05C8">
        <w:rPr>
          <w:noProof/>
          <w:color w:val="auto"/>
          <w:sz w:val="24"/>
          <w:szCs w:val="24"/>
        </w:rPr>
        <w:t>Lo interesante de CaminoPreorden es que es utilizado para llenar la  list&lt;Planeta&gt; con el camino a recorrer, así que no hace falta definir una lista para que sea caminoPreorden, pero si se necesita una list&lt;planeta&gt; y un arbolGeneral&lt;Planeta&gt; para  funcionar.</w:t>
      </w:r>
    </w:p>
    <w:p w14:paraId="660334C5" w14:textId="26677277" w:rsidR="00114E56" w:rsidRPr="00AE05C8" w:rsidRDefault="00114E56" w:rsidP="009F627F">
      <w:pPr>
        <w:rPr>
          <w:noProof/>
          <w:color w:val="auto"/>
          <w:sz w:val="24"/>
          <w:szCs w:val="24"/>
        </w:rPr>
      </w:pPr>
      <w:r w:rsidRPr="00AE05C8">
        <w:rPr>
          <w:noProof/>
          <w:color w:val="auto"/>
          <w:sz w:val="24"/>
          <w:szCs w:val="24"/>
        </w:rPr>
        <w:t>CaminoPreorden  se llamará asi misma recursivamente, empezando desde la raiz, hasta que encuentre  un nodo sea de la inteligencia Artifical</w:t>
      </w:r>
      <w:r w:rsidR="004024A6" w:rsidRPr="00AE05C8">
        <w:rPr>
          <w:noProof/>
          <w:color w:val="auto"/>
          <w:sz w:val="24"/>
          <w:szCs w:val="24"/>
        </w:rPr>
        <w:t>.</w:t>
      </w:r>
    </w:p>
    <w:p w14:paraId="757CE5DC" w14:textId="55A3202D" w:rsidR="00114E56" w:rsidRPr="00AE05C8" w:rsidRDefault="00114E56" w:rsidP="009F627F">
      <w:pPr>
        <w:rPr>
          <w:noProof/>
          <w:color w:val="auto"/>
          <w:sz w:val="24"/>
          <w:szCs w:val="24"/>
        </w:rPr>
      </w:pPr>
      <w:r w:rsidRPr="00AE05C8">
        <w:rPr>
          <w:noProof/>
          <w:color w:val="auto"/>
          <w:sz w:val="24"/>
          <w:szCs w:val="24"/>
        </w:rPr>
        <w:t>CaminoPreorden nos devuelve una lista con el primer planeta que es la raiz, y el ultimo planeta que es el nodo del bot.</w:t>
      </w:r>
    </w:p>
    <w:p w14:paraId="67AB4D54" w14:textId="2689D7B6" w:rsidR="009F627F" w:rsidRPr="009F627F" w:rsidRDefault="009F627F" w:rsidP="009F627F">
      <w:pPr>
        <w:rPr>
          <w:noProof/>
          <w:u w:val="single"/>
        </w:rPr>
      </w:pPr>
      <w:r>
        <w:rPr>
          <w:noProof/>
        </w:rPr>
        <w:drawing>
          <wp:inline distT="0" distB="0" distL="0" distR="0" wp14:anchorId="5F5D0A2C" wp14:editId="5D8A87D5">
            <wp:extent cx="5272405" cy="2280285"/>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280285"/>
                    </a:xfrm>
                    <a:prstGeom prst="rect">
                      <a:avLst/>
                    </a:prstGeom>
                    <a:noFill/>
                    <a:ln>
                      <a:noFill/>
                    </a:ln>
                  </pic:spPr>
                </pic:pic>
              </a:graphicData>
            </a:graphic>
          </wp:inline>
        </w:drawing>
      </w:r>
    </w:p>
    <w:p w14:paraId="6984DC6B" w14:textId="0CDE0A81" w:rsidR="009F627F" w:rsidRDefault="009F627F">
      <w:pPr>
        <w:rPr>
          <w:noProof/>
        </w:rPr>
      </w:pPr>
    </w:p>
    <w:p w14:paraId="3D459E20" w14:textId="2E62C175" w:rsidR="006B5DDC" w:rsidRPr="00AE05C8" w:rsidRDefault="006B5DDC">
      <w:pPr>
        <w:rPr>
          <w:noProof/>
          <w:color w:val="auto"/>
          <w:sz w:val="24"/>
          <w:szCs w:val="24"/>
        </w:rPr>
      </w:pPr>
      <w:r w:rsidRPr="00AE05C8">
        <w:rPr>
          <w:noProof/>
          <w:color w:val="auto"/>
          <w:sz w:val="24"/>
          <w:szCs w:val="24"/>
        </w:rPr>
        <w:t>Se crea una lista vacia de planeta para utilizar  CaminoPreOrden,  y se define un  int (entero) en cero,  cuando CaminoPreorden termine de u</w:t>
      </w:r>
      <w:r w:rsidR="00114E56" w:rsidRPr="00AE05C8">
        <w:rPr>
          <w:noProof/>
          <w:color w:val="auto"/>
          <w:sz w:val="24"/>
          <w:szCs w:val="24"/>
        </w:rPr>
        <w:t>tilizarse,  la lista cami, que estaba vacia, estará llena con el camino a  recorrer.</w:t>
      </w:r>
    </w:p>
    <w:p w14:paraId="14366D49" w14:textId="1DCA7BD1" w:rsidR="00114E56" w:rsidRPr="00AE05C8" w:rsidRDefault="00114E56">
      <w:pPr>
        <w:rPr>
          <w:noProof/>
          <w:color w:val="auto"/>
          <w:sz w:val="24"/>
          <w:szCs w:val="24"/>
        </w:rPr>
      </w:pPr>
      <w:r w:rsidRPr="00AE05C8">
        <w:rPr>
          <w:noProof/>
          <w:color w:val="auto"/>
          <w:sz w:val="24"/>
          <w:szCs w:val="24"/>
        </w:rPr>
        <w:t>Lo importante para esta consulta no es el contenido de la lista, que serian los planetas,  si no la cantidad de planetas a recorrer, por eso se define que  el entero D será la cantidad de la lista Cami menos 2.</w:t>
      </w:r>
    </w:p>
    <w:p w14:paraId="7BFCD0F2" w14:textId="0B1F5C65" w:rsidR="00114E56" w:rsidRPr="00AE05C8" w:rsidRDefault="00114E56">
      <w:pPr>
        <w:rPr>
          <w:noProof/>
          <w:color w:val="auto"/>
          <w:sz w:val="24"/>
          <w:szCs w:val="24"/>
        </w:rPr>
      </w:pPr>
      <w:r w:rsidRPr="00AE05C8">
        <w:rPr>
          <w:noProof/>
          <w:color w:val="auto"/>
          <w:sz w:val="24"/>
          <w:szCs w:val="24"/>
        </w:rPr>
        <w:lastRenderedPageBreak/>
        <w:t>Se restó menos 2 ya  que  si se utilizaba la cantidad total de la lista, no daba resultados acordes a lo pedido, se debia restar de la cantidad total al primer elemento de la lista (la raíz) y al ultimo elemento de la lista ( Nodo del bot)</w:t>
      </w:r>
      <w:r w:rsidR="004024A6" w:rsidRPr="00AE05C8">
        <w:rPr>
          <w:noProof/>
          <w:color w:val="auto"/>
          <w:sz w:val="24"/>
          <w:szCs w:val="24"/>
        </w:rPr>
        <w:t>.</w:t>
      </w:r>
    </w:p>
    <w:p w14:paraId="16C99206" w14:textId="4DF3AA2C" w:rsidR="001F13C8" w:rsidRDefault="001F13C8">
      <w:pPr>
        <w:rPr>
          <w:noProof/>
        </w:rPr>
      </w:pPr>
    </w:p>
    <w:p w14:paraId="17D44A74" w14:textId="60FD1198" w:rsidR="001F13C8" w:rsidRDefault="001F13C8" w:rsidP="001F13C8">
      <w:pPr>
        <w:pStyle w:val="Subttulo"/>
        <w:rPr>
          <w:b/>
          <w:bCs/>
          <w:i/>
          <w:iCs/>
          <w:noProof/>
          <w:u w:val="single"/>
        </w:rPr>
      </w:pPr>
      <w:r w:rsidRPr="00AE05C8">
        <w:rPr>
          <w:b/>
          <w:bCs/>
          <w:i/>
          <w:iCs/>
          <w:noProof/>
          <w:color w:val="auto"/>
          <w:u w:val="single"/>
        </w:rPr>
        <w:t>Consulta 2</w:t>
      </w:r>
      <w:r>
        <w:rPr>
          <w:b/>
          <w:bCs/>
          <w:i/>
          <w:iCs/>
          <w:noProof/>
          <w:u w:val="single"/>
        </w:rPr>
        <w:drawing>
          <wp:inline distT="0" distB="0" distL="0" distR="0" wp14:anchorId="31537013" wp14:editId="6A75E223">
            <wp:extent cx="5296535" cy="56527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5652770"/>
                    </a:xfrm>
                    <a:prstGeom prst="rect">
                      <a:avLst/>
                    </a:prstGeom>
                    <a:noFill/>
                    <a:ln>
                      <a:noFill/>
                    </a:ln>
                  </pic:spPr>
                </pic:pic>
              </a:graphicData>
            </a:graphic>
          </wp:inline>
        </w:drawing>
      </w:r>
    </w:p>
    <w:p w14:paraId="6798EA61" w14:textId="29DD734C" w:rsidR="001F13C8" w:rsidRPr="00AE05C8" w:rsidRDefault="001F13C8" w:rsidP="001F13C8">
      <w:pPr>
        <w:pStyle w:val="Subttulo"/>
        <w:rPr>
          <w:b/>
          <w:bCs/>
          <w:i/>
          <w:iCs/>
          <w:noProof/>
          <w:sz w:val="24"/>
          <w:szCs w:val="24"/>
          <w:u w:val="single"/>
        </w:rPr>
      </w:pPr>
    </w:p>
    <w:p w14:paraId="2F9CF16B" w14:textId="29BAE015" w:rsidR="001F13C8" w:rsidRPr="00AE05C8" w:rsidRDefault="001F13C8" w:rsidP="001F13C8">
      <w:pPr>
        <w:rPr>
          <w:noProof/>
          <w:color w:val="auto"/>
          <w:sz w:val="24"/>
          <w:szCs w:val="24"/>
        </w:rPr>
      </w:pPr>
      <w:r w:rsidRPr="00AE05C8">
        <w:rPr>
          <w:noProof/>
          <w:color w:val="auto"/>
          <w:sz w:val="24"/>
          <w:szCs w:val="24"/>
        </w:rPr>
        <w:t>En esta consulta se utilizó el recorrido por niveles</w:t>
      </w:r>
      <w:r w:rsidR="008E3E83" w:rsidRPr="00AE05C8">
        <w:rPr>
          <w:noProof/>
          <w:color w:val="auto"/>
          <w:sz w:val="24"/>
          <w:szCs w:val="24"/>
        </w:rPr>
        <w:t>, y se implementó el metodo nivel, al principio se entendió mal la consigna y se implemento un recorrido por nivel donde habia un contador que sumaba el total de planetas  con población de 10 sin discriminar por nivel ,pero el resultado final  fue el presentado en la imagen.</w:t>
      </w:r>
    </w:p>
    <w:p w14:paraId="01335AFA" w14:textId="77777777" w:rsidR="008E3E83" w:rsidRPr="00AE05C8" w:rsidRDefault="008E3E83" w:rsidP="001F13C8">
      <w:pPr>
        <w:rPr>
          <w:noProof/>
          <w:color w:val="auto"/>
        </w:rPr>
      </w:pPr>
    </w:p>
    <w:p w14:paraId="4E52D3E2" w14:textId="2A35D807" w:rsidR="008E3E83" w:rsidRPr="00AE05C8" w:rsidRDefault="008E3E83" w:rsidP="001F13C8">
      <w:pPr>
        <w:rPr>
          <w:noProof/>
          <w:color w:val="auto"/>
        </w:rPr>
      </w:pPr>
      <w:r w:rsidRPr="00AE05C8">
        <w:rPr>
          <w:noProof/>
          <w:color w:val="auto"/>
        </w:rPr>
        <w:drawing>
          <wp:inline distT="0" distB="0" distL="0" distR="0" wp14:anchorId="1D1F807D" wp14:editId="2CBE627A">
            <wp:extent cx="4215765" cy="5415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5765" cy="5415280"/>
                    </a:xfrm>
                    <a:prstGeom prst="rect">
                      <a:avLst/>
                    </a:prstGeom>
                    <a:noFill/>
                    <a:ln>
                      <a:noFill/>
                    </a:ln>
                  </pic:spPr>
                </pic:pic>
              </a:graphicData>
            </a:graphic>
          </wp:inline>
        </w:drawing>
      </w:r>
    </w:p>
    <w:p w14:paraId="6EAD48A7" w14:textId="5676F404" w:rsidR="008E3E83" w:rsidRPr="00AE05C8" w:rsidRDefault="008E3E83" w:rsidP="001F13C8">
      <w:pPr>
        <w:rPr>
          <w:noProof/>
          <w:color w:val="auto"/>
          <w:sz w:val="24"/>
          <w:szCs w:val="24"/>
        </w:rPr>
      </w:pPr>
      <w:r w:rsidRPr="00AE05C8">
        <w:rPr>
          <w:noProof/>
          <w:color w:val="auto"/>
          <w:sz w:val="24"/>
          <w:szCs w:val="24"/>
        </w:rPr>
        <w:t>La función nivel devuelve un entero, y para ser usado necesita un Dato ( este sería el dato de Arbol.getdatoRaiz())) que seríael ato en el cual nosotros estamos parados.</w:t>
      </w:r>
    </w:p>
    <w:p w14:paraId="0DF496FF" w14:textId="0A33CA09" w:rsidR="008E3E83" w:rsidRPr="00AE05C8" w:rsidRDefault="008E3E83" w:rsidP="001F13C8">
      <w:pPr>
        <w:rPr>
          <w:noProof/>
          <w:color w:val="auto"/>
          <w:sz w:val="24"/>
          <w:szCs w:val="24"/>
        </w:rPr>
      </w:pPr>
      <w:r w:rsidRPr="00AE05C8">
        <w:rPr>
          <w:noProof/>
          <w:color w:val="auto"/>
          <w:sz w:val="24"/>
          <w:szCs w:val="24"/>
        </w:rPr>
        <w:t>Aquí nivel   hará un recorrido por niveles usando una cola&lt;arbolgeneral&lt;T&gt;&gt; y un arbolgeneral&lt;T&gt; auxiliar, se define un entero como cero y se comienza a encolar la lista de arbol., junto a null en   cola&lt;arbolgeneral&lt;T&gt;&gt;, este null es para  dividir y reconocer luego el nivel del arbol.</w:t>
      </w:r>
    </w:p>
    <w:p w14:paraId="3F995E47" w14:textId="2CD60B57" w:rsidR="008E3E83" w:rsidRPr="00AE05C8" w:rsidRDefault="008E3E83" w:rsidP="001F13C8">
      <w:pPr>
        <w:rPr>
          <w:noProof/>
          <w:color w:val="auto"/>
          <w:sz w:val="24"/>
          <w:szCs w:val="24"/>
        </w:rPr>
      </w:pPr>
      <w:r w:rsidRPr="00AE05C8">
        <w:rPr>
          <w:noProof/>
          <w:color w:val="auto"/>
          <w:sz w:val="24"/>
          <w:szCs w:val="24"/>
        </w:rPr>
        <w:t>Mientras que la cola tenga un elemento  en su  lista, se verifica  que el elemento desencolado es igual al dato que dimos, en ese caso terminaria y devolveria el entero  que fue definido anteriormente, en el caso de que lo que desencolamos fuera un null,  se incrementa el entero nivel en 1, ya que este es el divisor de nivel a nivel.</w:t>
      </w:r>
    </w:p>
    <w:p w14:paraId="2A7DD88E" w14:textId="4842B57A" w:rsidR="008E3E83" w:rsidRPr="00AE05C8" w:rsidRDefault="008E3E83" w:rsidP="001F13C8">
      <w:pPr>
        <w:rPr>
          <w:noProof/>
          <w:color w:val="auto"/>
          <w:sz w:val="24"/>
          <w:szCs w:val="24"/>
        </w:rPr>
      </w:pPr>
      <w:r w:rsidRPr="00AE05C8">
        <w:rPr>
          <w:noProof/>
          <w:color w:val="auto"/>
          <w:sz w:val="24"/>
          <w:szCs w:val="24"/>
        </w:rPr>
        <w:lastRenderedPageBreak/>
        <w:t>Sí  C no es vacia se  encolará de vuelta a Null.</w:t>
      </w:r>
    </w:p>
    <w:p w14:paraId="4238EC60" w14:textId="375BDEED" w:rsidR="008E3E83" w:rsidRPr="00AE05C8" w:rsidRDefault="008E3E83" w:rsidP="001F13C8">
      <w:pPr>
        <w:rPr>
          <w:noProof/>
          <w:color w:val="auto"/>
        </w:rPr>
      </w:pPr>
      <w:r w:rsidRPr="00AE05C8">
        <w:rPr>
          <w:noProof/>
          <w:color w:val="auto"/>
          <w:sz w:val="24"/>
          <w:szCs w:val="24"/>
        </w:rPr>
        <w:t>Si no, se hará recursivamente los hijos de  la lista auxiliar , encolando de vuelta hijo y volviendo al inicio  del while,  haciendo así el bucle</w:t>
      </w:r>
      <w:r w:rsidRPr="00AE05C8">
        <w:rPr>
          <w:noProof/>
          <w:color w:val="auto"/>
        </w:rPr>
        <w:t>.</w:t>
      </w:r>
    </w:p>
    <w:p w14:paraId="5A840E93" w14:textId="266B5FFA" w:rsidR="008E3E83" w:rsidRPr="00AE05C8" w:rsidRDefault="008E3E83" w:rsidP="001F13C8">
      <w:pPr>
        <w:rPr>
          <w:noProof/>
          <w:color w:val="auto"/>
          <w:sz w:val="24"/>
          <w:szCs w:val="24"/>
        </w:rPr>
      </w:pPr>
      <w:r w:rsidRPr="00AE05C8">
        <w:rPr>
          <w:noProof/>
          <w:color w:val="auto"/>
          <w:sz w:val="24"/>
          <w:szCs w:val="24"/>
        </w:rPr>
        <w:t>Se hicieron varios contadores por niveles, nivel 0 a 4.</w:t>
      </w:r>
    </w:p>
    <w:p w14:paraId="27F4C4E0" w14:textId="0C19EF6B" w:rsidR="003F7940" w:rsidRPr="00AE05C8" w:rsidRDefault="008E3E83" w:rsidP="001F13C8">
      <w:pPr>
        <w:rPr>
          <w:noProof/>
          <w:color w:val="auto"/>
          <w:sz w:val="24"/>
          <w:szCs w:val="24"/>
        </w:rPr>
      </w:pPr>
      <w:r w:rsidRPr="00AE05C8">
        <w:rPr>
          <w:noProof/>
          <w:color w:val="auto"/>
          <w:sz w:val="24"/>
          <w:szCs w:val="24"/>
        </w:rPr>
        <w:t>Ya con la función nivel implementada solo debia hacerse un recorrido por niveles igual que  la funcion nivel, solo que con</w:t>
      </w:r>
      <w:r w:rsidR="003F7940" w:rsidRPr="00AE05C8">
        <w:rPr>
          <w:noProof/>
          <w:color w:val="auto"/>
          <w:sz w:val="24"/>
          <w:szCs w:val="24"/>
        </w:rPr>
        <w:t xml:space="preserve"> la diferencia de que  creamos un entero que contenga el nivel del dato en el cual nos encontremos, y ahí, nos verificamos si el planeta donde nos encontramos  tiene una población mayor de 10, se verificará el nivel del arbol, dependiendo su nivel se agregará 1 al contador correspondiente, luego se carga recursivamente a los hijos de donde nos encontramos (en este caso raiz) y se volverá  a encolar, para continuar con el bucle.</w:t>
      </w:r>
    </w:p>
    <w:p w14:paraId="3A542F34" w14:textId="4AA3BF72" w:rsidR="003F7940" w:rsidRPr="00AE05C8" w:rsidRDefault="003F7940" w:rsidP="001F13C8">
      <w:pPr>
        <w:rPr>
          <w:noProof/>
          <w:color w:val="auto"/>
        </w:rPr>
      </w:pPr>
    </w:p>
    <w:p w14:paraId="06F4654A" w14:textId="17D1179B" w:rsidR="003F7940" w:rsidRPr="00AE05C8" w:rsidRDefault="003F7940" w:rsidP="003F7940">
      <w:pPr>
        <w:pStyle w:val="Subttulo"/>
        <w:rPr>
          <w:b/>
          <w:bCs/>
          <w:noProof/>
          <w:color w:val="auto"/>
          <w:u w:val="single"/>
        </w:rPr>
      </w:pPr>
      <w:r w:rsidRPr="00AE05C8">
        <w:rPr>
          <w:b/>
          <w:bCs/>
          <w:noProof/>
          <w:color w:val="auto"/>
          <w:u w:val="single"/>
        </w:rPr>
        <w:t>Consulta 3</w:t>
      </w:r>
    </w:p>
    <w:p w14:paraId="2DAA7EAE" w14:textId="00CAB24E" w:rsidR="003F7940" w:rsidRPr="00AE05C8" w:rsidRDefault="003F7940" w:rsidP="003F7940">
      <w:pPr>
        <w:pStyle w:val="Subttulo"/>
        <w:rPr>
          <w:noProof/>
          <w:color w:val="auto"/>
        </w:rPr>
      </w:pPr>
    </w:p>
    <w:p w14:paraId="7B270CAF" w14:textId="7586BA97" w:rsidR="003F7940" w:rsidRPr="00AE05C8" w:rsidRDefault="003F7940" w:rsidP="003F7940">
      <w:pPr>
        <w:pStyle w:val="Subttulo"/>
        <w:rPr>
          <w:noProof/>
          <w:color w:val="auto"/>
        </w:rPr>
      </w:pPr>
      <w:r w:rsidRPr="00AE05C8">
        <w:rPr>
          <w:noProof/>
          <w:color w:val="auto"/>
        </w:rPr>
        <w:drawing>
          <wp:inline distT="0" distB="0" distL="0" distR="0" wp14:anchorId="64FAC407" wp14:editId="17332D07">
            <wp:extent cx="6192248" cy="479763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248" cy="4797631"/>
                    </a:xfrm>
                    <a:prstGeom prst="rect">
                      <a:avLst/>
                    </a:prstGeom>
                    <a:noFill/>
                    <a:ln>
                      <a:noFill/>
                    </a:ln>
                  </pic:spPr>
                </pic:pic>
              </a:graphicData>
            </a:graphic>
          </wp:inline>
        </w:drawing>
      </w:r>
    </w:p>
    <w:p w14:paraId="0364A147" w14:textId="4E17648B" w:rsidR="008E3E83" w:rsidRPr="00AE05C8" w:rsidRDefault="006913E4" w:rsidP="001F13C8">
      <w:pPr>
        <w:rPr>
          <w:noProof/>
          <w:color w:val="auto"/>
          <w:sz w:val="24"/>
          <w:szCs w:val="24"/>
        </w:rPr>
      </w:pPr>
      <w:r w:rsidRPr="00AE05C8">
        <w:rPr>
          <w:noProof/>
          <w:color w:val="auto"/>
          <w:sz w:val="24"/>
          <w:szCs w:val="24"/>
        </w:rPr>
        <w:lastRenderedPageBreak/>
        <w:t>Esta es igual que la consulta 2, La unica diferencia que ya no existirá el condicional  que discrimina a la población mayor a 10.</w:t>
      </w:r>
    </w:p>
    <w:p w14:paraId="7278F9F1" w14:textId="03799C71" w:rsidR="006913E4" w:rsidRPr="00AE05C8" w:rsidRDefault="006913E4" w:rsidP="001F13C8">
      <w:pPr>
        <w:rPr>
          <w:noProof/>
          <w:color w:val="auto"/>
          <w:sz w:val="24"/>
          <w:szCs w:val="24"/>
        </w:rPr>
      </w:pPr>
      <w:r w:rsidRPr="00AE05C8">
        <w:rPr>
          <w:noProof/>
          <w:color w:val="auto"/>
          <w:sz w:val="24"/>
          <w:szCs w:val="24"/>
        </w:rPr>
        <w:t>La consulta 3 pide calcular el promedio de poblacion POR nivel del arbol, al principio se hizo el promedio total de los 34 planetas.</w:t>
      </w:r>
    </w:p>
    <w:p w14:paraId="6B734C34" w14:textId="076B96A5" w:rsidR="006913E4" w:rsidRPr="00AE05C8" w:rsidRDefault="006913E4" w:rsidP="001F13C8">
      <w:pPr>
        <w:rPr>
          <w:noProof/>
          <w:color w:val="auto"/>
          <w:sz w:val="24"/>
          <w:szCs w:val="24"/>
        </w:rPr>
      </w:pPr>
      <w:r w:rsidRPr="00AE05C8">
        <w:rPr>
          <w:noProof/>
          <w:color w:val="auto"/>
          <w:sz w:val="24"/>
          <w:szCs w:val="24"/>
        </w:rPr>
        <w:t>Se podrá notar la  inmensa cantidad de Uint, 4 son contadores</w:t>
      </w:r>
      <w:r w:rsidR="00957C61" w:rsidRPr="00AE05C8">
        <w:rPr>
          <w:noProof/>
          <w:color w:val="auto"/>
          <w:sz w:val="24"/>
          <w:szCs w:val="24"/>
        </w:rPr>
        <w:t xml:space="preserve"> de cantidad y   los otros 4 son los contadores de la población por cada nivel.</w:t>
      </w:r>
    </w:p>
    <w:p w14:paraId="457EF2E9" w14:textId="3239AC9D" w:rsidR="00957C61" w:rsidRPr="00AE05C8" w:rsidRDefault="00957C61" w:rsidP="001F13C8">
      <w:pPr>
        <w:rPr>
          <w:noProof/>
          <w:color w:val="auto"/>
          <w:sz w:val="24"/>
          <w:szCs w:val="24"/>
        </w:rPr>
      </w:pPr>
    </w:p>
    <w:p w14:paraId="699FBFF3" w14:textId="19B9F41B" w:rsidR="00957C61" w:rsidRPr="00AE05C8" w:rsidRDefault="00957C61" w:rsidP="001F13C8">
      <w:pPr>
        <w:rPr>
          <w:noProof/>
          <w:color w:val="auto"/>
          <w:sz w:val="24"/>
          <w:szCs w:val="24"/>
        </w:rPr>
      </w:pPr>
      <w:r w:rsidRPr="00AE05C8">
        <w:rPr>
          <w:noProof/>
          <w:color w:val="auto"/>
          <w:sz w:val="24"/>
          <w:szCs w:val="24"/>
        </w:rPr>
        <w:t>Aquí se verifica el nivel del dato en el que se está poscionado, si por ejemplo el nivel sería 1,  el contador nivel1 se le suma la población de ese dato, y se aumenta el conta1 el cual es contador de la cantidad de planetas.</w:t>
      </w:r>
    </w:p>
    <w:p w14:paraId="0DD68228" w14:textId="6DE067ED" w:rsidR="00957C61" w:rsidRPr="00AE05C8" w:rsidRDefault="00957C61" w:rsidP="001F13C8">
      <w:pPr>
        <w:rPr>
          <w:noProof/>
          <w:color w:val="auto"/>
          <w:sz w:val="24"/>
          <w:szCs w:val="24"/>
        </w:rPr>
      </w:pPr>
      <w:r w:rsidRPr="00AE05C8">
        <w:rPr>
          <w:noProof/>
          <w:color w:val="auto"/>
          <w:sz w:val="24"/>
          <w:szCs w:val="24"/>
        </w:rPr>
        <w:t>Para poder sacar el promedio de algo, se debe   tener ese algo divido la cantidad total.</w:t>
      </w:r>
    </w:p>
    <w:p w14:paraId="54FFD227" w14:textId="1AEC3324" w:rsidR="00957C61" w:rsidRPr="00AE05C8" w:rsidRDefault="00957C61" w:rsidP="001F13C8">
      <w:pPr>
        <w:rPr>
          <w:noProof/>
          <w:color w:val="auto"/>
          <w:sz w:val="24"/>
          <w:szCs w:val="24"/>
        </w:rPr>
      </w:pPr>
      <w:r w:rsidRPr="00AE05C8">
        <w:rPr>
          <w:noProof/>
          <w:color w:val="auto"/>
          <w:sz w:val="24"/>
          <w:szCs w:val="24"/>
        </w:rPr>
        <w:t>En nuestro caso sería población nivel 1 / cantidad de planetas de nivel 1 = promedio nivel1</w:t>
      </w:r>
    </w:p>
    <w:p w14:paraId="7272BCA0" w14:textId="112BE352" w:rsidR="00957C61" w:rsidRPr="00AE05C8" w:rsidRDefault="00957C61" w:rsidP="001F13C8">
      <w:pPr>
        <w:rPr>
          <w:noProof/>
          <w:color w:val="auto"/>
          <w:sz w:val="24"/>
          <w:szCs w:val="24"/>
        </w:rPr>
      </w:pPr>
      <w:r w:rsidRPr="00AE05C8">
        <w:rPr>
          <w:noProof/>
          <w:color w:val="auto"/>
          <w:sz w:val="24"/>
          <w:szCs w:val="24"/>
        </w:rPr>
        <w:t>Y así para cada nivel del arbol.</w:t>
      </w:r>
    </w:p>
    <w:p w14:paraId="5BBC6A5F" w14:textId="6649B772" w:rsidR="00957C61" w:rsidRPr="00AE05C8" w:rsidRDefault="00957C61" w:rsidP="001F13C8">
      <w:pPr>
        <w:rPr>
          <w:noProof/>
          <w:color w:val="auto"/>
        </w:rPr>
      </w:pPr>
    </w:p>
    <w:p w14:paraId="684150AE" w14:textId="77777777" w:rsidR="000F3B0A" w:rsidRPr="00AE05C8" w:rsidRDefault="000F3B0A" w:rsidP="00957C61">
      <w:pPr>
        <w:pStyle w:val="Subttulo"/>
        <w:rPr>
          <w:noProof/>
          <w:color w:val="auto"/>
        </w:rPr>
      </w:pPr>
    </w:p>
    <w:p w14:paraId="08786B2F" w14:textId="77777777" w:rsidR="000F3B0A" w:rsidRPr="00AE05C8" w:rsidRDefault="000F3B0A" w:rsidP="00957C61">
      <w:pPr>
        <w:pStyle w:val="Subttulo"/>
        <w:rPr>
          <w:noProof/>
          <w:color w:val="auto"/>
        </w:rPr>
      </w:pPr>
    </w:p>
    <w:p w14:paraId="41FBBCAC" w14:textId="77777777" w:rsidR="000F3B0A" w:rsidRPr="00AE05C8" w:rsidRDefault="000F3B0A" w:rsidP="00957C61">
      <w:pPr>
        <w:pStyle w:val="Subttulo"/>
        <w:rPr>
          <w:noProof/>
          <w:color w:val="auto"/>
        </w:rPr>
      </w:pPr>
    </w:p>
    <w:p w14:paraId="1E379624" w14:textId="77777777" w:rsidR="000F3B0A" w:rsidRPr="00AE05C8" w:rsidRDefault="000F3B0A" w:rsidP="00957C61">
      <w:pPr>
        <w:pStyle w:val="Subttulo"/>
        <w:rPr>
          <w:noProof/>
          <w:color w:val="auto"/>
        </w:rPr>
      </w:pPr>
    </w:p>
    <w:p w14:paraId="4EBB8AD8" w14:textId="77777777" w:rsidR="000F3B0A" w:rsidRPr="00AE05C8" w:rsidRDefault="000F3B0A" w:rsidP="00957C61">
      <w:pPr>
        <w:pStyle w:val="Subttulo"/>
        <w:rPr>
          <w:noProof/>
          <w:color w:val="auto"/>
        </w:rPr>
      </w:pPr>
    </w:p>
    <w:p w14:paraId="6B1A2FD6" w14:textId="77777777" w:rsidR="000F3B0A" w:rsidRPr="00AE05C8" w:rsidRDefault="000F3B0A" w:rsidP="00957C61">
      <w:pPr>
        <w:pStyle w:val="Subttulo"/>
        <w:rPr>
          <w:noProof/>
          <w:color w:val="auto"/>
        </w:rPr>
      </w:pPr>
    </w:p>
    <w:p w14:paraId="274FB590" w14:textId="77777777" w:rsidR="000F3B0A" w:rsidRPr="00AE05C8" w:rsidRDefault="000F3B0A" w:rsidP="00957C61">
      <w:pPr>
        <w:pStyle w:val="Subttulo"/>
        <w:rPr>
          <w:noProof/>
          <w:color w:val="auto"/>
        </w:rPr>
      </w:pPr>
    </w:p>
    <w:p w14:paraId="4EAC9B90" w14:textId="77777777" w:rsidR="000F3B0A" w:rsidRPr="00AE05C8" w:rsidRDefault="000F3B0A" w:rsidP="00957C61">
      <w:pPr>
        <w:pStyle w:val="Subttulo"/>
        <w:rPr>
          <w:noProof/>
          <w:color w:val="auto"/>
        </w:rPr>
      </w:pPr>
    </w:p>
    <w:p w14:paraId="6C5EAD05" w14:textId="77777777" w:rsidR="000F3B0A" w:rsidRPr="00AE05C8" w:rsidRDefault="000F3B0A" w:rsidP="00957C61">
      <w:pPr>
        <w:pStyle w:val="Subttulo"/>
        <w:rPr>
          <w:noProof/>
          <w:color w:val="auto"/>
        </w:rPr>
      </w:pPr>
    </w:p>
    <w:p w14:paraId="03BE7EA4" w14:textId="77777777" w:rsidR="000F3B0A" w:rsidRPr="00AE05C8" w:rsidRDefault="000F3B0A" w:rsidP="00957C61">
      <w:pPr>
        <w:pStyle w:val="Subttulo"/>
        <w:rPr>
          <w:noProof/>
          <w:color w:val="auto"/>
        </w:rPr>
      </w:pPr>
    </w:p>
    <w:p w14:paraId="14F44CAF" w14:textId="77777777" w:rsidR="000F3B0A" w:rsidRPr="00AE05C8" w:rsidRDefault="000F3B0A" w:rsidP="00957C61">
      <w:pPr>
        <w:pStyle w:val="Subttulo"/>
        <w:rPr>
          <w:noProof/>
          <w:color w:val="auto"/>
        </w:rPr>
      </w:pPr>
    </w:p>
    <w:p w14:paraId="4599CEE2" w14:textId="77777777" w:rsidR="000F3B0A" w:rsidRPr="00AE05C8" w:rsidRDefault="000F3B0A" w:rsidP="00957C61">
      <w:pPr>
        <w:pStyle w:val="Subttulo"/>
        <w:rPr>
          <w:noProof/>
          <w:color w:val="auto"/>
        </w:rPr>
      </w:pPr>
    </w:p>
    <w:p w14:paraId="4EFE2A4B" w14:textId="77777777" w:rsidR="000F3B0A" w:rsidRPr="00AE05C8" w:rsidRDefault="000F3B0A" w:rsidP="00957C61">
      <w:pPr>
        <w:pStyle w:val="Subttulo"/>
        <w:rPr>
          <w:noProof/>
          <w:color w:val="auto"/>
        </w:rPr>
      </w:pPr>
    </w:p>
    <w:p w14:paraId="051C4611" w14:textId="77777777" w:rsidR="000F3B0A" w:rsidRPr="00AE05C8" w:rsidRDefault="000F3B0A" w:rsidP="00957C61">
      <w:pPr>
        <w:pStyle w:val="Subttulo"/>
        <w:rPr>
          <w:noProof/>
          <w:color w:val="auto"/>
        </w:rPr>
      </w:pPr>
    </w:p>
    <w:p w14:paraId="50802A9D" w14:textId="77777777" w:rsidR="000F3B0A" w:rsidRPr="00AE05C8" w:rsidRDefault="000F3B0A" w:rsidP="00957C61">
      <w:pPr>
        <w:pStyle w:val="Subttulo"/>
        <w:rPr>
          <w:noProof/>
          <w:color w:val="auto"/>
        </w:rPr>
      </w:pPr>
    </w:p>
    <w:p w14:paraId="09986269" w14:textId="77777777" w:rsidR="000F3B0A" w:rsidRPr="00AE05C8" w:rsidRDefault="000F3B0A" w:rsidP="00957C61">
      <w:pPr>
        <w:pStyle w:val="Subttulo"/>
        <w:rPr>
          <w:noProof/>
          <w:color w:val="auto"/>
        </w:rPr>
      </w:pPr>
    </w:p>
    <w:p w14:paraId="5322F3BF" w14:textId="77777777" w:rsidR="000F3B0A" w:rsidRPr="00AE05C8" w:rsidRDefault="000F3B0A" w:rsidP="00957C61">
      <w:pPr>
        <w:pStyle w:val="Subttulo"/>
        <w:rPr>
          <w:noProof/>
          <w:color w:val="auto"/>
        </w:rPr>
      </w:pPr>
    </w:p>
    <w:p w14:paraId="005C151C" w14:textId="77777777" w:rsidR="000F3B0A" w:rsidRPr="00AE05C8" w:rsidRDefault="000F3B0A" w:rsidP="00957C61">
      <w:pPr>
        <w:pStyle w:val="Subttulo"/>
        <w:rPr>
          <w:noProof/>
          <w:color w:val="auto"/>
        </w:rPr>
      </w:pPr>
    </w:p>
    <w:p w14:paraId="1D78411B" w14:textId="77777777" w:rsidR="00AE05C8" w:rsidRDefault="00AE05C8" w:rsidP="00AE05C8">
      <w:pPr>
        <w:pStyle w:val="Subttulo"/>
        <w:jc w:val="left"/>
        <w:rPr>
          <w:color w:val="auto"/>
        </w:rPr>
      </w:pPr>
    </w:p>
    <w:p w14:paraId="350F70B3" w14:textId="5D6597AA" w:rsidR="00957C61" w:rsidRPr="00AE05C8" w:rsidRDefault="00957C61" w:rsidP="00AE05C8">
      <w:pPr>
        <w:pStyle w:val="Subttulo"/>
        <w:rPr>
          <w:b/>
          <w:bCs/>
          <w:color w:val="auto"/>
          <w:u w:val="single"/>
        </w:rPr>
      </w:pPr>
      <w:r w:rsidRPr="00AE05C8">
        <w:rPr>
          <w:b/>
          <w:bCs/>
          <w:color w:val="auto"/>
          <w:u w:val="single"/>
        </w:rPr>
        <w:lastRenderedPageBreak/>
        <w:t>Calcular movimiento.</w:t>
      </w:r>
    </w:p>
    <w:p w14:paraId="56EC53DD" w14:textId="1516A2A6" w:rsidR="00461508" w:rsidRPr="00AE05C8" w:rsidRDefault="000F3B0A" w:rsidP="000F3B0A">
      <w:pPr>
        <w:pStyle w:val="Subttulo"/>
        <w:jc w:val="left"/>
        <w:rPr>
          <w:noProof/>
          <w:color w:val="auto"/>
          <w:sz w:val="24"/>
          <w:szCs w:val="20"/>
        </w:rPr>
      </w:pPr>
      <w:r w:rsidRPr="00AE05C8">
        <w:rPr>
          <w:noProof/>
          <w:color w:val="auto"/>
        </w:rPr>
        <w:drawing>
          <wp:anchor distT="0" distB="0" distL="114300" distR="114300" simplePos="0" relativeHeight="251658240" behindDoc="0" locked="0" layoutInCell="1" allowOverlap="1" wp14:anchorId="223A1470" wp14:editId="206A7C18">
            <wp:simplePos x="0" y="0"/>
            <wp:positionH relativeFrom="page">
              <wp:align>left</wp:align>
            </wp:positionH>
            <wp:positionV relativeFrom="paragraph">
              <wp:posOffset>200083</wp:posOffset>
            </wp:positionV>
            <wp:extent cx="10020764" cy="6056053"/>
            <wp:effectExtent l="0" t="0" r="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0764" cy="6056053"/>
                    </a:xfrm>
                    <a:prstGeom prst="rect">
                      <a:avLst/>
                    </a:prstGeom>
                    <a:noFill/>
                    <a:ln>
                      <a:noFill/>
                    </a:ln>
                  </pic:spPr>
                </pic:pic>
              </a:graphicData>
            </a:graphic>
            <wp14:sizeRelV relativeFrom="margin">
              <wp14:pctHeight>0</wp14:pctHeight>
            </wp14:sizeRelV>
          </wp:anchor>
        </w:drawing>
      </w:r>
    </w:p>
    <w:p w14:paraId="5AAF42FF" w14:textId="77777777" w:rsidR="00AE05C8" w:rsidRDefault="00AE05C8" w:rsidP="000F3B0A">
      <w:pPr>
        <w:rPr>
          <w:noProof/>
          <w:color w:val="auto"/>
          <w:sz w:val="24"/>
          <w:szCs w:val="24"/>
        </w:rPr>
      </w:pPr>
    </w:p>
    <w:p w14:paraId="677A10C6" w14:textId="29667550" w:rsidR="000F3B0A" w:rsidRPr="00AE05C8" w:rsidRDefault="000F3B0A" w:rsidP="000F3B0A">
      <w:pPr>
        <w:rPr>
          <w:noProof/>
          <w:color w:val="auto"/>
          <w:sz w:val="24"/>
          <w:szCs w:val="24"/>
        </w:rPr>
      </w:pPr>
      <w:r w:rsidRPr="00AE05C8">
        <w:rPr>
          <w:noProof/>
          <w:color w:val="auto"/>
          <w:sz w:val="24"/>
          <w:szCs w:val="24"/>
        </w:rPr>
        <w:t>Esta función     para funcionar necesita un arbolgeneral&lt;planeta&gt;, que es el mismo del mapa que se presenta en el juego.</w:t>
      </w:r>
    </w:p>
    <w:p w14:paraId="2DDE0D8C" w14:textId="48C45DA8" w:rsidR="00F43C2B" w:rsidRPr="00AE05C8" w:rsidRDefault="00F43C2B" w:rsidP="000F3B0A">
      <w:pPr>
        <w:rPr>
          <w:noProof/>
          <w:color w:val="auto"/>
          <w:sz w:val="24"/>
          <w:szCs w:val="24"/>
        </w:rPr>
      </w:pPr>
      <w:r w:rsidRPr="00AE05C8">
        <w:rPr>
          <w:noProof/>
          <w:color w:val="auto"/>
          <w:sz w:val="24"/>
          <w:szCs w:val="24"/>
        </w:rPr>
        <w:t xml:space="preserve">Calcular movimiento se divide en 2 fases: </w:t>
      </w:r>
    </w:p>
    <w:p w14:paraId="3049D232" w14:textId="73C53DEA" w:rsidR="00F43C2B" w:rsidRPr="00AE05C8" w:rsidRDefault="00EC02DC" w:rsidP="000F3B0A">
      <w:pPr>
        <w:rPr>
          <w:noProof/>
          <w:color w:val="auto"/>
          <w:sz w:val="24"/>
          <w:szCs w:val="24"/>
        </w:rPr>
      </w:pPr>
      <w:r w:rsidRPr="00AE05C8">
        <w:rPr>
          <w:noProof/>
          <w:color w:val="auto"/>
          <w:sz w:val="24"/>
          <w:szCs w:val="24"/>
        </w:rPr>
        <w:t>La fase 1 consiste en que la ia viaja hasta raiz.</w:t>
      </w:r>
    </w:p>
    <w:p w14:paraId="52EB0084" w14:textId="1C7F98A7" w:rsidR="00EC02DC" w:rsidRPr="00AE05C8" w:rsidRDefault="00EC02DC" w:rsidP="000F3B0A">
      <w:pPr>
        <w:rPr>
          <w:noProof/>
          <w:color w:val="auto"/>
          <w:sz w:val="24"/>
          <w:szCs w:val="24"/>
        </w:rPr>
      </w:pPr>
      <w:r w:rsidRPr="00AE05C8">
        <w:rPr>
          <w:noProof/>
          <w:color w:val="auto"/>
          <w:sz w:val="24"/>
          <w:szCs w:val="24"/>
        </w:rPr>
        <w:t>La fase 2 consiste en  la ia viajando hacia la poscicion del jugador.</w:t>
      </w:r>
    </w:p>
    <w:p w14:paraId="2AC7BC9B" w14:textId="7A6DAFB6" w:rsidR="000F3B0A" w:rsidRPr="00AE05C8" w:rsidRDefault="000F3B0A" w:rsidP="000F3B0A">
      <w:pPr>
        <w:rPr>
          <w:noProof/>
          <w:color w:val="auto"/>
          <w:sz w:val="24"/>
          <w:szCs w:val="24"/>
        </w:rPr>
      </w:pPr>
      <w:r w:rsidRPr="00AE05C8">
        <w:rPr>
          <w:noProof/>
          <w:color w:val="auto"/>
          <w:sz w:val="24"/>
          <w:szCs w:val="24"/>
        </w:rPr>
        <w:lastRenderedPageBreak/>
        <w:t>Se creó una lista vacia para usar la función CaminoPreorden, el cual fue explicado para la consulta 1, aquí de nuevo se utiliza para llenar la lista vacia con  los planetas que se deben recorrer para llegar al destino, en este caso, Raiz.</w:t>
      </w:r>
    </w:p>
    <w:p w14:paraId="5CFAC7EF" w14:textId="00145A75" w:rsidR="000F3B0A" w:rsidRPr="00AE05C8" w:rsidRDefault="00F43C2B" w:rsidP="000F3B0A">
      <w:pPr>
        <w:rPr>
          <w:noProof/>
          <w:color w:val="auto"/>
          <w:sz w:val="24"/>
          <w:szCs w:val="24"/>
        </w:rPr>
      </w:pPr>
      <w:r w:rsidRPr="00AE05C8">
        <w:rPr>
          <w:noProof/>
          <w:color w:val="auto"/>
          <w:sz w:val="24"/>
          <w:szCs w:val="24"/>
        </w:rPr>
        <w:t xml:space="preserve">Se hace un entero con la cantidad de planetas en la lista “cami” para poder hacer una condicional: si la cantidad de planetas es mayor a 1, se hará la </w:t>
      </w:r>
    </w:p>
    <w:p w14:paraId="1063FD9A" w14:textId="4592BB73" w:rsidR="00EC02DC" w:rsidRPr="00AE05C8" w:rsidRDefault="000F3B0A" w:rsidP="000F3B0A">
      <w:pPr>
        <w:rPr>
          <w:noProof/>
          <w:color w:val="auto"/>
          <w:sz w:val="24"/>
          <w:szCs w:val="24"/>
        </w:rPr>
      </w:pPr>
      <w:r w:rsidRPr="00AE05C8">
        <w:rPr>
          <w:noProof/>
          <w:color w:val="auto"/>
          <w:sz w:val="24"/>
          <w:szCs w:val="24"/>
        </w:rPr>
        <w:t>Se hace un contador con la cantidad total de planetas en la lista, y se verifica sí es mayor a 1, si es así la fase uno del movimiento de la ía se ejecuta.</w:t>
      </w:r>
    </w:p>
    <w:p w14:paraId="292DF7E1" w14:textId="51D1CB61" w:rsidR="00EC02DC" w:rsidRPr="00AE05C8" w:rsidRDefault="00EC02DC" w:rsidP="000F3B0A">
      <w:pPr>
        <w:rPr>
          <w:noProof/>
          <w:color w:val="auto"/>
          <w:sz w:val="24"/>
          <w:szCs w:val="24"/>
        </w:rPr>
      </w:pPr>
      <w:r w:rsidRPr="00AE05C8">
        <w:rPr>
          <w:noProof/>
          <w:color w:val="auto"/>
          <w:sz w:val="24"/>
          <w:szCs w:val="24"/>
        </w:rPr>
        <w:t>Los movimientos necesitan un planeta origen y un planeta destino,</w:t>
      </w:r>
      <w:r w:rsidR="00C34CF4" w:rsidRPr="00AE05C8">
        <w:rPr>
          <w:noProof/>
          <w:color w:val="auto"/>
          <w:sz w:val="24"/>
          <w:szCs w:val="24"/>
        </w:rPr>
        <w:t xml:space="preserve">  por lo tanto, en la fase uno se inicia un movimiento T  donde el planeta origen sea la lista  en la poscición del contador total de planetas  menos 1, y el planeta destino sea la lista en la poscición del contador total de planetas menos 2.</w:t>
      </w:r>
    </w:p>
    <w:p w14:paraId="78742E36" w14:textId="0C413F39" w:rsidR="00C34CF4" w:rsidRPr="00AE05C8" w:rsidRDefault="00C34CF4" w:rsidP="000F3B0A">
      <w:pPr>
        <w:rPr>
          <w:noProof/>
          <w:color w:val="auto"/>
          <w:sz w:val="24"/>
          <w:szCs w:val="24"/>
        </w:rPr>
      </w:pPr>
      <w:r w:rsidRPr="00AE05C8">
        <w:rPr>
          <w:noProof/>
          <w:color w:val="auto"/>
          <w:sz w:val="24"/>
          <w:szCs w:val="24"/>
        </w:rPr>
        <w:t>Esto ultimo es por que  la función calcularmovimiento es llamada en intervalos de tiempo, y se va actualizando gracias a medida de que la IA hace movimientos, gracias a la función CAMINOPREORDEN,</w:t>
      </w:r>
    </w:p>
    <w:p w14:paraId="3E231A71" w14:textId="16556F05" w:rsidR="00C34CF4" w:rsidRPr="00AE05C8" w:rsidRDefault="00C34CF4" w:rsidP="000F3B0A">
      <w:pPr>
        <w:rPr>
          <w:noProof/>
          <w:color w:val="auto"/>
          <w:sz w:val="24"/>
          <w:szCs w:val="24"/>
        </w:rPr>
      </w:pPr>
      <w:r w:rsidRPr="00AE05C8">
        <w:rPr>
          <w:noProof/>
          <w:color w:val="auto"/>
          <w:sz w:val="24"/>
          <w:szCs w:val="24"/>
        </w:rPr>
        <w:t>El tope es 1 ya que si no se cumple esa condición el programa tendria una excepción out of index.</w:t>
      </w:r>
    </w:p>
    <w:p w14:paraId="6690D354" w14:textId="2219640A" w:rsidR="00C34CF4" w:rsidRPr="00AE05C8" w:rsidRDefault="00C34CF4" w:rsidP="000F3B0A">
      <w:pPr>
        <w:rPr>
          <w:noProof/>
          <w:color w:val="auto"/>
          <w:sz w:val="24"/>
          <w:szCs w:val="24"/>
        </w:rPr>
      </w:pPr>
      <w:r w:rsidRPr="00AE05C8">
        <w:rPr>
          <w:noProof/>
          <w:color w:val="auto"/>
          <w:sz w:val="24"/>
          <w:szCs w:val="24"/>
        </w:rPr>
        <w:t>La fase 2 consiste</w:t>
      </w:r>
      <w:r w:rsidR="007D592D" w:rsidRPr="00AE05C8">
        <w:rPr>
          <w:noProof/>
          <w:color w:val="auto"/>
          <w:sz w:val="24"/>
          <w:szCs w:val="24"/>
        </w:rPr>
        <w:t xml:space="preserve"> en llamar la función CAMINOJUGADOR que es igual que caminopreorden, con la diferencia de que la condicional que  discrimina los datos es el booleano  EsPlanetaDeLaIA())).</w:t>
      </w:r>
    </w:p>
    <w:p w14:paraId="431F9293" w14:textId="6BF2B382" w:rsidR="00A83B2B" w:rsidRPr="00AE05C8" w:rsidRDefault="00A83B2B" w:rsidP="000F3B0A">
      <w:pPr>
        <w:rPr>
          <w:noProof/>
          <w:color w:val="auto"/>
          <w:sz w:val="24"/>
          <w:szCs w:val="24"/>
        </w:rPr>
      </w:pPr>
      <w:r w:rsidRPr="00AE05C8">
        <w:rPr>
          <w:noProof/>
          <w:color w:val="auto"/>
          <w:sz w:val="24"/>
          <w:szCs w:val="24"/>
        </w:rPr>
        <w:t>Luego se define un movimiento llamado kill,</w:t>
      </w:r>
      <w:r w:rsidR="007479C9" w:rsidRPr="00AE05C8">
        <w:rPr>
          <w:noProof/>
          <w:color w:val="auto"/>
          <w:sz w:val="24"/>
          <w:szCs w:val="24"/>
        </w:rPr>
        <w:t xml:space="preserve">  donde planeta origen es cami(entero x= 0) y el palenta destino es cami(entero y = 1)</w:t>
      </w:r>
      <w:r w:rsidR="007479C9" w:rsidRPr="00AE05C8">
        <w:rPr>
          <w:noProof/>
          <w:color w:val="auto"/>
          <w:sz w:val="24"/>
          <w:szCs w:val="24"/>
        </w:rPr>
        <w:drawing>
          <wp:inline distT="0" distB="0" distL="0" distR="0" wp14:anchorId="169B3898" wp14:editId="697F2843">
            <wp:extent cx="4500880" cy="5581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880" cy="558165"/>
                    </a:xfrm>
                    <a:prstGeom prst="rect">
                      <a:avLst/>
                    </a:prstGeom>
                    <a:noFill/>
                    <a:ln>
                      <a:noFill/>
                    </a:ln>
                  </pic:spPr>
                </pic:pic>
              </a:graphicData>
            </a:graphic>
          </wp:inline>
        </w:drawing>
      </w:r>
    </w:p>
    <w:p w14:paraId="38641688" w14:textId="501A6764" w:rsidR="000F3B0A" w:rsidRPr="00AE05C8" w:rsidRDefault="00E83D6D" w:rsidP="000F3B0A">
      <w:pPr>
        <w:rPr>
          <w:noProof/>
          <w:color w:val="auto"/>
          <w:sz w:val="24"/>
          <w:szCs w:val="24"/>
        </w:rPr>
      </w:pPr>
      <w:r w:rsidRPr="00AE05C8">
        <w:rPr>
          <w:noProof/>
          <w:color w:val="auto"/>
          <w:sz w:val="24"/>
          <w:szCs w:val="24"/>
        </w:rPr>
        <w:t>Estos enteros fueron definidos para realizar los condiconales siguientes:</w:t>
      </w:r>
    </w:p>
    <w:p w14:paraId="1FFD3CE6" w14:textId="10ACAEA5" w:rsidR="00E83D6D" w:rsidRPr="00AE05C8" w:rsidRDefault="00E83D6D" w:rsidP="000F3B0A">
      <w:pPr>
        <w:rPr>
          <w:noProof/>
          <w:color w:val="auto"/>
          <w:sz w:val="24"/>
          <w:szCs w:val="24"/>
        </w:rPr>
      </w:pPr>
      <w:r w:rsidRPr="00AE05C8">
        <w:rPr>
          <w:noProof/>
          <w:color w:val="auto"/>
          <w:sz w:val="24"/>
          <w:szCs w:val="24"/>
        </w:rPr>
        <w:t>Sí  el origen es menor a tres y   la población del planeta origen es menor que la población del destino, se incrementa  x  y Y en 1, y se resetea al contador mov en 0,ya que este caso es cuando  la IA venció al planeta destino.</w:t>
      </w:r>
    </w:p>
    <w:p w14:paraId="4BB4A73D" w14:textId="6B6D4154" w:rsidR="00E83D6D" w:rsidRPr="00AE05C8" w:rsidRDefault="00E83D6D" w:rsidP="000F3B0A">
      <w:pPr>
        <w:rPr>
          <w:noProof/>
          <w:color w:val="auto"/>
          <w:sz w:val="24"/>
          <w:szCs w:val="24"/>
        </w:rPr>
      </w:pPr>
      <w:r w:rsidRPr="00AE05C8">
        <w:rPr>
          <w:noProof/>
          <w:color w:val="auto"/>
          <w:sz w:val="24"/>
          <w:szCs w:val="24"/>
        </w:rPr>
        <w:t>Si no logra vencerlo con un movimiento, se incrementa el contador  de mov en 1, y  para entonces la IA hizo otro movimiento, y si no lo vence,  en el proximo movimiento de la ia se resetea el origen (x ) y el destino (y) para llamár más naves desde la poscición anterior.</w:t>
      </w:r>
    </w:p>
    <w:p w14:paraId="7A1F7755" w14:textId="5DBA2249" w:rsidR="007E6719" w:rsidRPr="00AE05C8" w:rsidRDefault="00E83D6D" w:rsidP="007E6719">
      <w:pPr>
        <w:rPr>
          <w:noProof/>
          <w:color w:val="auto"/>
          <w:sz w:val="24"/>
          <w:szCs w:val="24"/>
        </w:rPr>
      </w:pPr>
      <w:r w:rsidRPr="00AE05C8">
        <w:rPr>
          <w:noProof/>
          <w:color w:val="auto"/>
          <w:sz w:val="24"/>
          <w:szCs w:val="24"/>
        </w:rPr>
        <w:t>Por ultimo retorna el movimiento kill, ya modificado con los if de X y Y.</w:t>
      </w:r>
    </w:p>
    <w:p w14:paraId="48C23704" w14:textId="77777777" w:rsidR="007E6719" w:rsidRPr="00AE05C8" w:rsidRDefault="007E6719" w:rsidP="007E6719">
      <w:pPr>
        <w:rPr>
          <w:noProof/>
          <w:color w:val="auto"/>
        </w:rPr>
      </w:pPr>
    </w:p>
    <w:p w14:paraId="3FBBFA40" w14:textId="6F667CC2" w:rsidR="00461508" w:rsidRPr="00AE05C8" w:rsidRDefault="00461508" w:rsidP="00461508">
      <w:pPr>
        <w:pStyle w:val="Ttulo1"/>
        <w:rPr>
          <w:noProof/>
          <w:color w:val="007DEB" w:themeColor="background2" w:themeShade="80"/>
          <w:u w:val="single"/>
        </w:rPr>
      </w:pPr>
      <w:bookmarkStart w:id="1" w:name="_Toc58171138"/>
      <w:r w:rsidRPr="00AE05C8">
        <w:rPr>
          <w:noProof/>
          <w:color w:val="007DEB" w:themeColor="background2" w:themeShade="80"/>
          <w:u w:val="single"/>
        </w:rPr>
        <w:lastRenderedPageBreak/>
        <w:t>Diagrama UML</w:t>
      </w:r>
      <w:bookmarkEnd w:id="1"/>
    </w:p>
    <w:p w14:paraId="49CD21D3" w14:textId="4274F5AE" w:rsidR="007E6719" w:rsidRDefault="007E6719" w:rsidP="007E6719"/>
    <w:p w14:paraId="0E941FB9" w14:textId="5A3E5F25" w:rsidR="007E6719" w:rsidRDefault="007E6719" w:rsidP="007E6719">
      <w:r>
        <w:rPr>
          <w:noProof/>
        </w:rPr>
        <w:drawing>
          <wp:inline distT="0" distB="0" distL="0" distR="0" wp14:anchorId="18E9CE1F" wp14:editId="16B0C134">
            <wp:extent cx="6148031" cy="40851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3779" cy="4102221"/>
                    </a:xfrm>
                    <a:prstGeom prst="rect">
                      <a:avLst/>
                    </a:prstGeom>
                    <a:noFill/>
                    <a:ln>
                      <a:noFill/>
                    </a:ln>
                  </pic:spPr>
                </pic:pic>
              </a:graphicData>
            </a:graphic>
          </wp:inline>
        </w:drawing>
      </w:r>
    </w:p>
    <w:p w14:paraId="77EA60C1" w14:textId="6C518625" w:rsidR="00461508" w:rsidRPr="00AE05C8" w:rsidRDefault="00461508" w:rsidP="00461508">
      <w:pPr>
        <w:pStyle w:val="Ttulo1"/>
        <w:rPr>
          <w:color w:val="007DEB" w:themeColor="background2" w:themeShade="80"/>
        </w:rPr>
      </w:pPr>
      <w:bookmarkStart w:id="2" w:name="_Toc58171139"/>
      <w:r w:rsidRPr="00AE05C8">
        <w:rPr>
          <w:color w:val="007DEB" w:themeColor="background2" w:themeShade="80"/>
        </w:rPr>
        <w:t>Sugerencias</w:t>
      </w:r>
      <w:bookmarkEnd w:id="2"/>
    </w:p>
    <w:p w14:paraId="5214715C" w14:textId="67EC2A91" w:rsidR="00461508" w:rsidRPr="00AE05C8" w:rsidRDefault="007E6719" w:rsidP="007E6719">
      <w:pPr>
        <w:pStyle w:val="Prrafodelista"/>
        <w:numPr>
          <w:ilvl w:val="0"/>
          <w:numId w:val="16"/>
        </w:numPr>
        <w:rPr>
          <w:color w:val="auto"/>
          <w:sz w:val="24"/>
          <w:szCs w:val="24"/>
        </w:rPr>
      </w:pPr>
      <w:r w:rsidRPr="00AE05C8">
        <w:rPr>
          <w:color w:val="auto"/>
          <w:sz w:val="24"/>
          <w:szCs w:val="24"/>
        </w:rPr>
        <w:t>La temática de juego por turno NO se cumple en este caso; ya que  los movimientos de IA no son en respuesta al movimiento del jugador, si no a un intervalo de tiempo fijo, que puede ser cambiado, además de que el intervalo de crecimiento de la población de los planetas de la IA y jugador son también por Intervalo y no en respuesta al movimiento del jugador ( en mi opinión, la única manera de hacer que este juego sea por turnos, es que el código reaccione a los movimientos (invasiones ) del jugador.</w:t>
      </w:r>
    </w:p>
    <w:p w14:paraId="6A29E127" w14:textId="77777777" w:rsidR="007E6719" w:rsidRPr="00AE05C8" w:rsidRDefault="007E6719" w:rsidP="007E6719">
      <w:pPr>
        <w:pStyle w:val="Prrafodelista"/>
        <w:rPr>
          <w:color w:val="auto"/>
          <w:sz w:val="24"/>
          <w:szCs w:val="24"/>
        </w:rPr>
      </w:pPr>
    </w:p>
    <w:p w14:paraId="00B6A1A1" w14:textId="275B099C" w:rsidR="007E6719" w:rsidRPr="00AE05C8" w:rsidRDefault="007E6719" w:rsidP="007E6719">
      <w:pPr>
        <w:pStyle w:val="Prrafodelista"/>
        <w:numPr>
          <w:ilvl w:val="0"/>
          <w:numId w:val="16"/>
        </w:numPr>
        <w:rPr>
          <w:color w:val="auto"/>
          <w:sz w:val="24"/>
          <w:szCs w:val="24"/>
        </w:rPr>
      </w:pPr>
      <w:r w:rsidRPr="00AE05C8">
        <w:rPr>
          <w:color w:val="auto"/>
          <w:sz w:val="24"/>
          <w:szCs w:val="24"/>
        </w:rPr>
        <w:t xml:space="preserve"> Me gustaría haber implementado un método para que la IA no pudiera tocar los planetas neutrales y los de jugador, y </w:t>
      </w:r>
      <w:r w:rsidR="001E37D8" w:rsidRPr="00AE05C8">
        <w:rPr>
          <w:color w:val="auto"/>
          <w:sz w:val="24"/>
          <w:szCs w:val="24"/>
        </w:rPr>
        <w:t>viceversa (</w:t>
      </w:r>
      <w:r w:rsidRPr="00AE05C8">
        <w:rPr>
          <w:color w:val="auto"/>
          <w:sz w:val="24"/>
          <w:szCs w:val="24"/>
        </w:rPr>
        <w:t xml:space="preserve">en ciertos casos, cuando se mantiene seleccionado el planeta del jugador, y </w:t>
      </w:r>
      <w:r w:rsidR="001E37D8" w:rsidRPr="00AE05C8">
        <w:rPr>
          <w:color w:val="auto"/>
          <w:sz w:val="24"/>
          <w:szCs w:val="24"/>
        </w:rPr>
        <w:t>es invadido</w:t>
      </w:r>
      <w:r w:rsidRPr="00AE05C8">
        <w:rPr>
          <w:color w:val="auto"/>
          <w:sz w:val="24"/>
          <w:szCs w:val="24"/>
        </w:rPr>
        <w:t xml:space="preserve"> satisfactoriamente por la máquina, también el propio jugador puede mandar tropas de la IA en otro lugar)</w:t>
      </w:r>
    </w:p>
    <w:p w14:paraId="6F02AC1F" w14:textId="77777777" w:rsidR="00B61617" w:rsidRDefault="00B61617" w:rsidP="00B61617">
      <w:pPr>
        <w:pStyle w:val="Prrafodelista"/>
      </w:pPr>
    </w:p>
    <w:p w14:paraId="6A8C7CBC" w14:textId="5E9DD313" w:rsidR="00B61617" w:rsidRPr="00AE05C8" w:rsidRDefault="00B61617" w:rsidP="00B61617">
      <w:pPr>
        <w:pStyle w:val="Prrafodelista"/>
        <w:numPr>
          <w:ilvl w:val="0"/>
          <w:numId w:val="16"/>
        </w:numPr>
        <w:rPr>
          <w:color w:val="auto"/>
          <w:sz w:val="24"/>
          <w:szCs w:val="24"/>
        </w:rPr>
      </w:pPr>
      <w:r w:rsidRPr="00AE05C8">
        <w:rPr>
          <w:color w:val="auto"/>
          <w:sz w:val="24"/>
          <w:szCs w:val="24"/>
        </w:rPr>
        <w:lastRenderedPageBreak/>
        <w:t>Una sugerencia sería de movimientos más complejos de la IA, como por ejemplo que mueva varias cosas a la vez, o que busque la población más grande y vaya moviéndola hacia donde la necesite para atacar, así el juego sería más desafiante.</w:t>
      </w:r>
    </w:p>
    <w:p w14:paraId="7CB7B02F" w14:textId="77777777" w:rsidR="007E6719" w:rsidRDefault="007E6719" w:rsidP="007E6719">
      <w:pPr>
        <w:pStyle w:val="Prrafodelista"/>
      </w:pPr>
    </w:p>
    <w:p w14:paraId="0ABD8943" w14:textId="6406DA4F" w:rsidR="00461508" w:rsidRPr="00AE05C8" w:rsidRDefault="00461508" w:rsidP="00461508">
      <w:pPr>
        <w:pStyle w:val="Ttulo1"/>
        <w:rPr>
          <w:color w:val="007DEB" w:themeColor="background2" w:themeShade="80"/>
          <w:u w:val="single"/>
        </w:rPr>
      </w:pPr>
      <w:bookmarkStart w:id="3" w:name="_Toc58171140"/>
      <w:r w:rsidRPr="00AE05C8">
        <w:rPr>
          <w:color w:val="007DEB" w:themeColor="background2" w:themeShade="80"/>
          <w:u w:val="single"/>
        </w:rPr>
        <w:t>Conclusión</w:t>
      </w:r>
      <w:bookmarkEnd w:id="3"/>
    </w:p>
    <w:p w14:paraId="09500587" w14:textId="5DF0B0D5" w:rsidR="00461508" w:rsidRDefault="00461508" w:rsidP="00461508"/>
    <w:p w14:paraId="24CDA309" w14:textId="05EFF99D" w:rsidR="00461508" w:rsidRPr="00AE05C8" w:rsidRDefault="007E6719" w:rsidP="00461508">
      <w:pPr>
        <w:rPr>
          <w:color w:val="auto"/>
          <w:sz w:val="24"/>
          <w:szCs w:val="24"/>
        </w:rPr>
      </w:pPr>
      <w:r w:rsidRPr="00AE05C8">
        <w:rPr>
          <w:color w:val="auto"/>
          <w:sz w:val="24"/>
          <w:szCs w:val="24"/>
        </w:rPr>
        <w:t>Se logró crear soluciones Dinámicas y eficientes (en lo posible) al problema dado, usando lo aprendido en clase y se pudo comprender la importancia practica de los arboles binarios, y los métodos de búsqueda para la resolución de problemas.</w:t>
      </w:r>
    </w:p>
    <w:p w14:paraId="60E8BA53" w14:textId="3A010A09" w:rsidR="007E6719" w:rsidRPr="00AE05C8" w:rsidRDefault="007E6719" w:rsidP="00461508">
      <w:pPr>
        <w:rPr>
          <w:color w:val="auto"/>
          <w:sz w:val="24"/>
          <w:szCs w:val="24"/>
        </w:rPr>
      </w:pPr>
      <w:r w:rsidRPr="00AE05C8">
        <w:rPr>
          <w:color w:val="auto"/>
          <w:sz w:val="24"/>
          <w:szCs w:val="24"/>
        </w:rPr>
        <w:t xml:space="preserve">Sobre Calcular movimiento logré de una manera conseguir el objetivo planteado de la fase 2 de la IA, y logré que sea dinámico (con dinámico me refiero a que el próximo desarrollador quiera ampliar el juego, como un mapa más grande, no tendrá que reformar todo código) pero aún así, siento que no he llegado a aplicar todo lo que </w:t>
      </w:r>
      <w:r w:rsidR="001E37D8" w:rsidRPr="00AE05C8">
        <w:rPr>
          <w:color w:val="auto"/>
          <w:sz w:val="24"/>
          <w:szCs w:val="24"/>
        </w:rPr>
        <w:t>la clase</w:t>
      </w:r>
      <w:r w:rsidRPr="00AE05C8">
        <w:rPr>
          <w:color w:val="auto"/>
          <w:sz w:val="24"/>
          <w:szCs w:val="24"/>
        </w:rPr>
        <w:t xml:space="preserve"> tuvo que ofrecer para esta segunda fase.</w:t>
      </w:r>
    </w:p>
    <w:p w14:paraId="22B611D2" w14:textId="0D146F3B" w:rsidR="001E37D8" w:rsidRPr="00AE05C8" w:rsidRDefault="001E37D8" w:rsidP="00461508">
      <w:pPr>
        <w:rPr>
          <w:color w:val="auto"/>
          <w:sz w:val="24"/>
          <w:szCs w:val="24"/>
        </w:rPr>
      </w:pPr>
      <w:r w:rsidRPr="00AE05C8">
        <w:rPr>
          <w:color w:val="auto"/>
          <w:sz w:val="24"/>
          <w:szCs w:val="24"/>
        </w:rPr>
        <w:t>Descubrí que Programar para dar con el objetivo para solo resolverlo de momento es muy diferente a tratar de hacer el código lo más flexible posible.</w:t>
      </w:r>
    </w:p>
    <w:p w14:paraId="55E58F07" w14:textId="05B5DD6F" w:rsidR="001E37D8" w:rsidRPr="00AE05C8" w:rsidRDefault="001E37D8" w:rsidP="00461508">
      <w:pPr>
        <w:rPr>
          <w:color w:val="auto"/>
          <w:sz w:val="24"/>
          <w:szCs w:val="24"/>
        </w:rPr>
      </w:pPr>
      <w:r w:rsidRPr="00AE05C8">
        <w:rPr>
          <w:color w:val="auto"/>
          <w:sz w:val="24"/>
          <w:szCs w:val="24"/>
        </w:rPr>
        <w:t>Las depuraciones iniciales del trabajo fueron donde me “</w:t>
      </w:r>
      <w:r w:rsidR="00AE05C8" w:rsidRPr="00AE05C8">
        <w:rPr>
          <w:color w:val="auto"/>
          <w:sz w:val="24"/>
          <w:szCs w:val="24"/>
        </w:rPr>
        <w:t>empapé” con</w:t>
      </w:r>
      <w:r w:rsidRPr="00AE05C8">
        <w:rPr>
          <w:color w:val="auto"/>
          <w:sz w:val="24"/>
          <w:szCs w:val="24"/>
        </w:rPr>
        <w:t xml:space="preserve"> la teoría practica de la materia, haciendo prueba y error para ver que recorrido era el adecuado para cada caso, pero no logro quitarme de la cabeza que quizás pudiera haber hecho el trabajo aún más limpio y eficiente, más simple.</w:t>
      </w:r>
    </w:p>
    <w:p w14:paraId="7B9D4B79" w14:textId="18AC1A88" w:rsidR="001E37D8" w:rsidRDefault="001E37D8" w:rsidP="00461508"/>
    <w:p w14:paraId="627725D7" w14:textId="77777777" w:rsidR="001E37D8" w:rsidRDefault="001E37D8" w:rsidP="00461508"/>
    <w:p w14:paraId="71FFF248" w14:textId="77777777" w:rsidR="007E6719" w:rsidRDefault="007E6719" w:rsidP="00461508"/>
    <w:p w14:paraId="5A395826" w14:textId="64F7A177" w:rsidR="00461508" w:rsidRDefault="00461508" w:rsidP="00461508"/>
    <w:p w14:paraId="0AFA2F25" w14:textId="3AEF5AE9" w:rsidR="00461508" w:rsidRDefault="00461508" w:rsidP="00461508"/>
    <w:p w14:paraId="0B7F6687" w14:textId="77777777" w:rsidR="00461508" w:rsidRPr="00461508" w:rsidRDefault="00461508" w:rsidP="00461508"/>
    <w:p w14:paraId="3B23E89C" w14:textId="77777777" w:rsidR="00461508" w:rsidRPr="00957C61" w:rsidRDefault="00461508" w:rsidP="00461508">
      <w:pPr>
        <w:pStyle w:val="Ttulo"/>
        <w:rPr>
          <w:noProof/>
        </w:rPr>
      </w:pPr>
    </w:p>
    <w:sectPr w:rsidR="00461508" w:rsidRPr="00957C61"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43029" w14:textId="77777777" w:rsidR="000E7C8B" w:rsidRDefault="000E7C8B" w:rsidP="00C6554A">
      <w:pPr>
        <w:spacing w:before="0" w:after="0" w:line="240" w:lineRule="auto"/>
      </w:pPr>
      <w:r>
        <w:separator/>
      </w:r>
    </w:p>
  </w:endnote>
  <w:endnote w:type="continuationSeparator" w:id="0">
    <w:p w14:paraId="0989BD15" w14:textId="77777777" w:rsidR="000E7C8B" w:rsidRDefault="000E7C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6AB2"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BB51B" w14:textId="77777777" w:rsidR="000E7C8B" w:rsidRDefault="000E7C8B" w:rsidP="00C6554A">
      <w:pPr>
        <w:spacing w:before="0" w:after="0" w:line="240" w:lineRule="auto"/>
      </w:pPr>
      <w:r>
        <w:separator/>
      </w:r>
    </w:p>
  </w:footnote>
  <w:footnote w:type="continuationSeparator" w:id="0">
    <w:p w14:paraId="7A76FDE7" w14:textId="77777777" w:rsidR="000E7C8B" w:rsidRDefault="000E7C8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5509BD"/>
    <w:multiLevelType w:val="hybridMultilevel"/>
    <w:tmpl w:val="0CEC310C"/>
    <w:lvl w:ilvl="0" w:tplc="00CE57AC">
      <w:start w:val="1"/>
      <w:numFmt w:val="decimal"/>
      <w:lvlText w:val="%1)"/>
      <w:lvlJc w:val="left"/>
      <w:pPr>
        <w:ind w:left="502" w:hanging="360"/>
      </w:pPr>
      <w:rPr>
        <w:rFonts w:hint="default"/>
        <w:b/>
        <w:bCs/>
        <w:color w:val="007DEB" w:themeColor="background2" w:themeShade="8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95"/>
    <w:rsid w:val="000E7C8B"/>
    <w:rsid w:val="000F3B0A"/>
    <w:rsid w:val="00114E56"/>
    <w:rsid w:val="00184E95"/>
    <w:rsid w:val="001A2155"/>
    <w:rsid w:val="001E37D8"/>
    <w:rsid w:val="001F13C8"/>
    <w:rsid w:val="00212A00"/>
    <w:rsid w:val="002554CD"/>
    <w:rsid w:val="00293B83"/>
    <w:rsid w:val="002B4294"/>
    <w:rsid w:val="002D6918"/>
    <w:rsid w:val="00333D0D"/>
    <w:rsid w:val="00367FEC"/>
    <w:rsid w:val="003D555A"/>
    <w:rsid w:val="003F7940"/>
    <w:rsid w:val="004024A6"/>
    <w:rsid w:val="00461508"/>
    <w:rsid w:val="004C049F"/>
    <w:rsid w:val="005000E2"/>
    <w:rsid w:val="0051785D"/>
    <w:rsid w:val="00642971"/>
    <w:rsid w:val="00645D43"/>
    <w:rsid w:val="006913E4"/>
    <w:rsid w:val="006A3CE7"/>
    <w:rsid w:val="006B5DDC"/>
    <w:rsid w:val="007479C9"/>
    <w:rsid w:val="007D592D"/>
    <w:rsid w:val="007E4977"/>
    <w:rsid w:val="007E6719"/>
    <w:rsid w:val="0089714F"/>
    <w:rsid w:val="008E3E83"/>
    <w:rsid w:val="008E7D18"/>
    <w:rsid w:val="00957C61"/>
    <w:rsid w:val="009679B1"/>
    <w:rsid w:val="00986062"/>
    <w:rsid w:val="009A778F"/>
    <w:rsid w:val="009F627F"/>
    <w:rsid w:val="00A6230B"/>
    <w:rsid w:val="00A83B2B"/>
    <w:rsid w:val="00AE05C8"/>
    <w:rsid w:val="00B61617"/>
    <w:rsid w:val="00BB0E6F"/>
    <w:rsid w:val="00C34CF4"/>
    <w:rsid w:val="00C6554A"/>
    <w:rsid w:val="00CB0705"/>
    <w:rsid w:val="00DD3BBA"/>
    <w:rsid w:val="00E53E01"/>
    <w:rsid w:val="00E83D6D"/>
    <w:rsid w:val="00EC02DC"/>
    <w:rsid w:val="00ED7C44"/>
    <w:rsid w:val="00F4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E2D3"/>
  <w15:chartTrackingRefBased/>
  <w15:docId w15:val="{33EC7577-C602-48E8-9F1B-00D5B776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TDC">
    <w:name w:val="TOC Heading"/>
    <w:basedOn w:val="Ttulo1"/>
    <w:next w:val="Normal"/>
    <w:uiPriority w:val="39"/>
    <w:unhideWhenUsed/>
    <w:qFormat/>
    <w:rsid w:val="004024A6"/>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4024A6"/>
    <w:pPr>
      <w:spacing w:after="100"/>
    </w:pPr>
  </w:style>
  <w:style w:type="paragraph" w:styleId="Prrafodelista">
    <w:name w:val="List Paragraph"/>
    <w:basedOn w:val="Normal"/>
    <w:uiPriority w:val="34"/>
    <w:unhideWhenUsed/>
    <w:qFormat/>
    <w:rsid w:val="007E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lo\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4C21-4A0C-420D-9649-8AC36AEF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Template>
  <TotalTime>356</TotalTime>
  <Pages>12</Pages>
  <Words>1702</Words>
  <Characters>9366</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Carrizo</dc:creator>
  <cp:keywords/>
  <dc:description/>
  <cp:lastModifiedBy>Mariano Carrizo</cp:lastModifiedBy>
  <cp:revision>21</cp:revision>
  <dcterms:created xsi:type="dcterms:W3CDTF">2020-11-30T19:21:00Z</dcterms:created>
  <dcterms:modified xsi:type="dcterms:W3CDTF">2020-12-06T21:24:00Z</dcterms:modified>
</cp:coreProperties>
</file>